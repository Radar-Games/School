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121" w:type="dxa"/>
        <w:jc w:val="center"/>
        <w:tblLayout w:type="fixed"/>
        <w:tblLook w:val="04A0" w:firstRow="1" w:lastRow="0" w:firstColumn="1" w:lastColumn="0" w:noHBand="0" w:noVBand="1"/>
      </w:tblPr>
      <w:tblGrid>
        <w:gridCol w:w="678"/>
        <w:gridCol w:w="2210"/>
        <w:gridCol w:w="5445"/>
        <w:gridCol w:w="2745"/>
        <w:gridCol w:w="1043"/>
      </w:tblGrid>
      <w:tr w:rsidR="0024141B" w14:paraId="00F1F430" w14:textId="77777777" w:rsidTr="00274CCE">
        <w:trPr>
          <w:trHeight w:val="172"/>
          <w:jc w:val="center"/>
        </w:trPr>
        <w:tc>
          <w:tcPr>
            <w:tcW w:w="678" w:type="dxa"/>
          </w:tcPr>
          <w:p w14:paraId="6518C668" w14:textId="77777777" w:rsidR="0024141B" w:rsidRDefault="0024141B" w:rsidP="0094244D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84AA431" wp14:editId="5C26349A">
                  <wp:simplePos x="0" y="0"/>
                  <wp:positionH relativeFrom="column">
                    <wp:posOffset>-6350</wp:posOffset>
                  </wp:positionH>
                  <wp:positionV relativeFrom="margin">
                    <wp:posOffset>-228600</wp:posOffset>
                  </wp:positionV>
                  <wp:extent cx="6853352" cy="2096105"/>
                  <wp:effectExtent l="0" t="0" r="5080" b="1270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PE_frontpag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3352" cy="2096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tcMar>
              <w:left w:w="115" w:type="dxa"/>
              <w:right w:w="115" w:type="dxa"/>
            </w:tcMar>
          </w:tcPr>
          <w:p w14:paraId="40BCE198" w14:textId="56B5B623" w:rsidR="0024141B" w:rsidRDefault="0024141B" w:rsidP="0094244D">
            <w:pPr>
              <w:pStyle w:val="Heading1-Class"/>
              <w:rPr>
                <w:sz w:val="48"/>
                <w:szCs w:val="48"/>
              </w:rPr>
            </w:pPr>
            <w:r w:rsidRPr="00B26349">
              <w:rPr>
                <w:sz w:val="48"/>
                <w:szCs w:val="48"/>
              </w:rPr>
              <w:t xml:space="preserve">YEAR </w:t>
            </w:r>
            <w:r w:rsidR="00903915">
              <w:rPr>
                <w:sz w:val="48"/>
                <w:szCs w:val="48"/>
              </w:rPr>
              <w:t>10</w:t>
            </w:r>
            <w:r w:rsidR="00274CCE">
              <w:rPr>
                <w:sz w:val="48"/>
                <w:szCs w:val="48"/>
              </w:rPr>
              <w:t xml:space="preserve"> </w:t>
            </w:r>
            <w:r w:rsidR="00B26349" w:rsidRPr="00B26349">
              <w:rPr>
                <w:sz w:val="48"/>
                <w:szCs w:val="48"/>
              </w:rPr>
              <w:t>PHYSICAL &amp;</w:t>
            </w:r>
            <w:r w:rsidRPr="00B26349">
              <w:rPr>
                <w:sz w:val="48"/>
                <w:szCs w:val="48"/>
              </w:rPr>
              <w:t xml:space="preserve"> HEALTH</w:t>
            </w:r>
            <w:r w:rsidR="00B26349" w:rsidRPr="00B26349">
              <w:rPr>
                <w:sz w:val="48"/>
                <w:szCs w:val="48"/>
              </w:rPr>
              <w:t xml:space="preserve"> EDUCATION</w:t>
            </w:r>
          </w:p>
          <w:p w14:paraId="02806DF6" w14:textId="4CDC8DE8" w:rsidR="00274CCE" w:rsidRPr="00274CCE" w:rsidRDefault="00274CCE" w:rsidP="00274CCE"/>
        </w:tc>
        <w:tc>
          <w:tcPr>
            <w:tcW w:w="2745" w:type="dxa"/>
            <w:vMerge w:val="restart"/>
          </w:tcPr>
          <w:p w14:paraId="14071DB5" w14:textId="77777777" w:rsidR="0024141B" w:rsidRPr="008F36DA" w:rsidRDefault="0024141B" w:rsidP="0094244D">
            <w:r w:rsidRPr="00B80EF0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3AD9B1B" wp14:editId="6C16188F">
                  <wp:simplePos x="0" y="0"/>
                  <wp:positionH relativeFrom="column">
                    <wp:posOffset>151302</wp:posOffset>
                  </wp:positionH>
                  <wp:positionV relativeFrom="paragraph">
                    <wp:posOffset>295910</wp:posOffset>
                  </wp:positionV>
                  <wp:extent cx="1050966" cy="952995"/>
                  <wp:effectExtent l="0" t="0" r="0" b="12700"/>
                  <wp:wrapNone/>
                  <wp:docPr id="1" name="Placeho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verimage-placehold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966" cy="95299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 val="1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43" w:type="dxa"/>
          </w:tcPr>
          <w:p w14:paraId="700B6A17" w14:textId="77777777" w:rsidR="0024141B" w:rsidRDefault="0024141B" w:rsidP="0094244D">
            <w:r>
              <w:tab/>
            </w:r>
          </w:p>
        </w:tc>
      </w:tr>
      <w:tr w:rsidR="0024141B" w14:paraId="7E76AE24" w14:textId="77777777" w:rsidTr="00274CCE">
        <w:trPr>
          <w:trHeight w:val="1010"/>
          <w:jc w:val="center"/>
        </w:trPr>
        <w:tc>
          <w:tcPr>
            <w:tcW w:w="678" w:type="dxa"/>
          </w:tcPr>
          <w:p w14:paraId="5D31846B" w14:textId="77777777" w:rsidR="0024141B" w:rsidRPr="00C92DAC" w:rsidRDefault="0024141B" w:rsidP="0094244D"/>
        </w:tc>
        <w:tc>
          <w:tcPr>
            <w:tcW w:w="2210" w:type="dxa"/>
            <w:tcMar>
              <w:left w:w="115" w:type="dxa"/>
              <w:bottom w:w="14" w:type="dxa"/>
              <w:right w:w="40" w:type="dxa"/>
            </w:tcMar>
          </w:tcPr>
          <w:p w14:paraId="4FB1D271" w14:textId="3EDA3CFB" w:rsidR="0024141B" w:rsidRPr="00274CCE" w:rsidRDefault="0024141B" w:rsidP="00274CCE">
            <w:pPr>
              <w:pStyle w:val="LessonNo"/>
              <w:rPr>
                <w:sz w:val="32"/>
                <w:szCs w:val="32"/>
              </w:rPr>
            </w:pPr>
          </w:p>
        </w:tc>
        <w:tc>
          <w:tcPr>
            <w:tcW w:w="5445" w:type="dxa"/>
            <w:tcMar>
              <w:left w:w="115" w:type="dxa"/>
              <w:bottom w:w="14" w:type="dxa"/>
            </w:tcMar>
          </w:tcPr>
          <w:p w14:paraId="73E3089F" w14:textId="14194ACA" w:rsidR="0024141B" w:rsidRPr="00274CCE" w:rsidRDefault="005A216D" w:rsidP="008D0490">
            <w:pPr>
              <w:pStyle w:val="LessonTitle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Goal Setting</w:t>
            </w:r>
            <w:r w:rsidR="00274CCE">
              <w:rPr>
                <w:b/>
                <w:sz w:val="32"/>
                <w:szCs w:val="32"/>
              </w:rPr>
              <w:t xml:space="preserve"> </w:t>
            </w:r>
            <w:r w:rsidR="00274CCE" w:rsidRPr="00274CCE">
              <w:rPr>
                <w:b/>
                <w:sz w:val="32"/>
                <w:szCs w:val="32"/>
              </w:rPr>
              <w:t>ASSIGNMENT</w:t>
            </w:r>
          </w:p>
        </w:tc>
        <w:tc>
          <w:tcPr>
            <w:tcW w:w="2745" w:type="dxa"/>
            <w:vMerge/>
            <w:vAlign w:val="bottom"/>
          </w:tcPr>
          <w:p w14:paraId="67CEB837" w14:textId="77777777" w:rsidR="0024141B" w:rsidRPr="00C92DAC" w:rsidRDefault="0024141B" w:rsidP="0094244D"/>
        </w:tc>
        <w:tc>
          <w:tcPr>
            <w:tcW w:w="1043" w:type="dxa"/>
          </w:tcPr>
          <w:p w14:paraId="007E0AF3" w14:textId="77777777" w:rsidR="0024141B" w:rsidRDefault="0024141B" w:rsidP="0094244D"/>
        </w:tc>
      </w:tr>
      <w:tr w:rsidR="00274CCE" w14:paraId="4609EB9A" w14:textId="77777777" w:rsidTr="00274CCE">
        <w:trPr>
          <w:gridAfter w:val="3"/>
          <w:wAfter w:w="9233" w:type="dxa"/>
          <w:trHeight w:val="343"/>
          <w:jc w:val="center"/>
        </w:trPr>
        <w:tc>
          <w:tcPr>
            <w:tcW w:w="678" w:type="dxa"/>
            <w:vMerge w:val="restart"/>
          </w:tcPr>
          <w:p w14:paraId="2A039F2E" w14:textId="77777777" w:rsidR="00274CCE" w:rsidRPr="0024141B" w:rsidRDefault="00274CCE" w:rsidP="0094244D"/>
        </w:tc>
        <w:tc>
          <w:tcPr>
            <w:tcW w:w="2210" w:type="dxa"/>
            <w:tcMar>
              <w:right w:w="0" w:type="dxa"/>
            </w:tcMar>
          </w:tcPr>
          <w:p w14:paraId="67FE6FB7" w14:textId="5F0E597B" w:rsidR="00274CCE" w:rsidRPr="0094244D" w:rsidRDefault="00274CCE" w:rsidP="0094244D">
            <w:pPr>
              <w:pStyle w:val="NameandTeacher"/>
            </w:pPr>
          </w:p>
        </w:tc>
      </w:tr>
      <w:tr w:rsidR="00274CCE" w14:paraId="59E69A41" w14:textId="77777777" w:rsidTr="00274CCE">
        <w:trPr>
          <w:gridAfter w:val="3"/>
          <w:wAfter w:w="9233" w:type="dxa"/>
          <w:trHeight w:val="641"/>
          <w:jc w:val="center"/>
        </w:trPr>
        <w:tc>
          <w:tcPr>
            <w:tcW w:w="678" w:type="dxa"/>
            <w:vMerge/>
          </w:tcPr>
          <w:p w14:paraId="05A05B19" w14:textId="77777777" w:rsidR="00274CCE" w:rsidRPr="0024141B" w:rsidRDefault="00274CCE" w:rsidP="0094244D"/>
        </w:tc>
        <w:tc>
          <w:tcPr>
            <w:tcW w:w="2210" w:type="dxa"/>
            <w:tcMar>
              <w:right w:w="0" w:type="dxa"/>
            </w:tcMar>
          </w:tcPr>
          <w:p w14:paraId="73D393FD" w14:textId="2F9F4AD7" w:rsidR="00274CCE" w:rsidRPr="0024141B" w:rsidRDefault="00274CCE" w:rsidP="0094244D">
            <w:pPr>
              <w:pStyle w:val="NameandTeacher"/>
            </w:pPr>
          </w:p>
        </w:tc>
      </w:tr>
    </w:tbl>
    <w:tbl>
      <w:tblPr>
        <w:tblStyle w:val="WorksheetTable2"/>
        <w:tblW w:w="9379" w:type="dxa"/>
        <w:tblLayout w:type="fixed"/>
        <w:tblLook w:val="04A0" w:firstRow="1" w:lastRow="0" w:firstColumn="1" w:lastColumn="0" w:noHBand="0" w:noVBand="1"/>
      </w:tblPr>
      <w:tblGrid>
        <w:gridCol w:w="3126"/>
        <w:gridCol w:w="3126"/>
        <w:gridCol w:w="3127"/>
      </w:tblGrid>
      <w:tr w:rsidR="00BE3F8F" w:rsidRPr="00CC735B" w14:paraId="5DFD6513" w14:textId="77777777" w:rsidTr="00B26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6" w:type="dxa"/>
          </w:tcPr>
          <w:p w14:paraId="7EB88D45" w14:textId="77777777" w:rsidR="00BE3F8F" w:rsidRPr="00711BDD" w:rsidRDefault="00BE3F8F" w:rsidP="00BE3F8F">
            <w:pPr>
              <w:pStyle w:val="Resource"/>
              <w:rPr>
                <w:b/>
              </w:rPr>
            </w:pPr>
            <w:r>
              <w:rPr>
                <w:b/>
              </w:rPr>
              <w:t>KEY</w:t>
            </w:r>
            <w:r w:rsidRPr="00711BDD">
              <w:rPr>
                <w:b/>
              </w:rPr>
              <w:t xml:space="preserve"> CONCEPT</w:t>
            </w:r>
            <w:r>
              <w:rPr>
                <w:b/>
              </w:rPr>
              <w:tab/>
            </w:r>
          </w:p>
        </w:tc>
        <w:tc>
          <w:tcPr>
            <w:tcW w:w="3126" w:type="dxa"/>
          </w:tcPr>
          <w:p w14:paraId="09109238" w14:textId="77777777" w:rsidR="00BE3F8F" w:rsidRPr="00BE3F8F" w:rsidRDefault="00BE3F8F" w:rsidP="0094244D">
            <w:pPr>
              <w:pStyle w:val="Resourc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3F8F">
              <w:rPr>
                <w:b/>
              </w:rPr>
              <w:t>RELATED CONCEPTS</w:t>
            </w:r>
          </w:p>
        </w:tc>
        <w:tc>
          <w:tcPr>
            <w:tcW w:w="3127" w:type="dxa"/>
          </w:tcPr>
          <w:p w14:paraId="5BC63573" w14:textId="77777777" w:rsidR="00BE3F8F" w:rsidRPr="00711BDD" w:rsidRDefault="00BE3F8F" w:rsidP="0094244D">
            <w:pPr>
              <w:pStyle w:val="Resourc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GLOBAL CONTEXT</w:t>
            </w:r>
          </w:p>
        </w:tc>
      </w:tr>
      <w:tr w:rsidR="00BE3F8F" w:rsidRPr="00CC735B" w14:paraId="3C03F5E8" w14:textId="77777777" w:rsidTr="00B26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6" w:type="dxa"/>
          </w:tcPr>
          <w:p w14:paraId="3135484C" w14:textId="3C37271D" w:rsidR="00B26349" w:rsidRPr="00B26349" w:rsidRDefault="00B26349" w:rsidP="00B263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26349">
              <w:rPr>
                <w:rFonts w:ascii="Times New Roman" w:hAnsi="Times New Roman" w:cs="Times New Roman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hange</w:t>
            </w:r>
          </w:p>
          <w:p w14:paraId="5D1B841C" w14:textId="64C33E2E" w:rsidR="00BE3F8F" w:rsidRPr="003266F4" w:rsidRDefault="00BE3F8F" w:rsidP="00B26349">
            <w:pPr>
              <w:pStyle w:val="UnitConceptTexts"/>
            </w:pPr>
          </w:p>
        </w:tc>
        <w:tc>
          <w:tcPr>
            <w:tcW w:w="3126" w:type="dxa"/>
          </w:tcPr>
          <w:p w14:paraId="192BA884" w14:textId="5BEE6B67" w:rsidR="00B26349" w:rsidRPr="00B26349" w:rsidRDefault="00B26349" w:rsidP="00B26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26349">
              <w:rPr>
                <w:rFonts w:ascii="Times New Roman" w:hAnsi="Times New Roman" w:cs="Times New Roman"/>
                <w:b/>
              </w:rPr>
              <w:t>Choice</w:t>
            </w:r>
          </w:p>
          <w:p w14:paraId="03A809D5" w14:textId="3AEC8CB8" w:rsidR="00B26349" w:rsidRPr="00BE3F8F" w:rsidRDefault="00B26349" w:rsidP="00B26349">
            <w:pPr>
              <w:pStyle w:val="UnitConceptTex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349">
              <w:rPr>
                <w:rFonts w:ascii="Times New Roman" w:hAnsi="Times New Roman" w:cs="Times New Roman"/>
              </w:rPr>
              <w:t>Perspective</w:t>
            </w:r>
          </w:p>
        </w:tc>
        <w:tc>
          <w:tcPr>
            <w:tcW w:w="3127" w:type="dxa"/>
          </w:tcPr>
          <w:p w14:paraId="608DD3D1" w14:textId="7FFC9D67" w:rsidR="00BE3F8F" w:rsidRPr="0094244D" w:rsidRDefault="00B26349" w:rsidP="0094244D">
            <w:pPr>
              <w:pStyle w:val="UnitConceptTex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Scientific and Technical Innovation</w:t>
            </w:r>
          </w:p>
        </w:tc>
      </w:tr>
    </w:tbl>
    <w:p w14:paraId="7EFD9E38" w14:textId="4455C8E0" w:rsidR="003038B6" w:rsidRDefault="003038B6" w:rsidP="0094244D">
      <w:pPr>
        <w:pStyle w:val="Subheading"/>
      </w:pPr>
    </w:p>
    <w:tbl>
      <w:tblPr>
        <w:tblStyle w:val="WorksheetTable2"/>
        <w:tblW w:w="9379" w:type="dxa"/>
        <w:tblLayout w:type="fixed"/>
        <w:tblLook w:val="04A0" w:firstRow="1" w:lastRow="0" w:firstColumn="1" w:lastColumn="0" w:noHBand="0" w:noVBand="1"/>
      </w:tblPr>
      <w:tblGrid>
        <w:gridCol w:w="9379"/>
      </w:tblGrid>
      <w:tr w:rsidR="00BE3F8F" w:rsidRPr="00CC735B" w14:paraId="714468AC" w14:textId="77777777" w:rsidTr="00BE3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7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ABBB7C" w14:textId="77777777" w:rsidR="00BE3F8F" w:rsidRPr="00711BDD" w:rsidRDefault="00BE3F8F" w:rsidP="00293BD3">
            <w:pPr>
              <w:pStyle w:val="Resource"/>
              <w:rPr>
                <w:b/>
              </w:rPr>
            </w:pPr>
            <w:r>
              <w:rPr>
                <w:b/>
              </w:rPr>
              <w:tab/>
              <w:t>STATEMENT OF INQUIRY</w:t>
            </w:r>
          </w:p>
        </w:tc>
      </w:tr>
      <w:tr w:rsidR="00BE3F8F" w:rsidRPr="00CC735B" w14:paraId="40CB6B83" w14:textId="77777777" w:rsidTr="00BE3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9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8708C83" w14:textId="12D308DD" w:rsidR="00BE3F8F" w:rsidRPr="0094244D" w:rsidRDefault="00B26349" w:rsidP="00293BD3">
            <w:pPr>
              <w:pStyle w:val="UnitConceptTexts"/>
            </w:pPr>
            <w:r>
              <w:rPr>
                <w:rFonts w:ascii="Times New Roman" w:hAnsi="Times New Roman" w:cs="Times New Roman"/>
              </w:rPr>
              <w:t>Application and evaluation of scientific principles assists in the creation of effective targeted fitness programs.</w:t>
            </w:r>
          </w:p>
        </w:tc>
      </w:tr>
    </w:tbl>
    <w:p w14:paraId="1AA97581" w14:textId="77777777" w:rsidR="00500DFF" w:rsidRPr="00391529" w:rsidRDefault="00500DFF" w:rsidP="00391529">
      <w:pPr>
        <w:rPr>
          <w:rFonts w:ascii="Times New Roman" w:hAnsi="Times New Roman" w:cs="Times New Roman"/>
          <w:sz w:val="22"/>
          <w:szCs w:val="22"/>
        </w:rPr>
      </w:pPr>
    </w:p>
    <w:p w14:paraId="740B48C1" w14:textId="43D15DDE" w:rsidR="00CC2C39" w:rsidRDefault="005A216D" w:rsidP="00274CC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</w:t>
      </w:r>
      <w:r w:rsidR="00274CCE" w:rsidRPr="00391529">
        <w:rPr>
          <w:rFonts w:ascii="Times New Roman" w:hAnsi="Times New Roman" w:cs="Times New Roman"/>
        </w:rPr>
        <w:t>)</w:t>
      </w:r>
      <w:r w:rsidR="00274CCE" w:rsidRPr="00391529">
        <w:rPr>
          <w:rFonts w:ascii="Times New Roman" w:hAnsi="Times New Roman" w:cs="Times New Roman"/>
        </w:rPr>
        <w:tab/>
      </w:r>
      <w:proofErr w:type="gramStart"/>
      <w:r w:rsidR="006F3F03">
        <w:rPr>
          <w:rFonts w:ascii="Times New Roman" w:hAnsi="Times New Roman" w:cs="Times New Roman"/>
        </w:rPr>
        <w:t>Considering</w:t>
      </w:r>
      <w:proofErr w:type="gramEnd"/>
      <w:r w:rsidR="006F3F03">
        <w:rPr>
          <w:rFonts w:ascii="Times New Roman" w:hAnsi="Times New Roman" w:cs="Times New Roman"/>
        </w:rPr>
        <w:t xml:space="preserve"> your fitness </w:t>
      </w:r>
      <w:r w:rsidR="00EF1ECB">
        <w:rPr>
          <w:rFonts w:ascii="Times New Roman" w:hAnsi="Times New Roman" w:cs="Times New Roman"/>
        </w:rPr>
        <w:t>create a goal and d</w:t>
      </w:r>
      <w:r w:rsidR="005C7D2B" w:rsidRPr="00391529">
        <w:rPr>
          <w:rFonts w:ascii="Times New Roman" w:hAnsi="Times New Roman" w:cs="Times New Roman"/>
        </w:rPr>
        <w:t>evelop</w:t>
      </w:r>
      <w:r w:rsidR="00CC2C39" w:rsidRPr="00391529">
        <w:rPr>
          <w:rFonts w:ascii="Times New Roman" w:hAnsi="Times New Roman" w:cs="Times New Roman"/>
        </w:rPr>
        <w:t xml:space="preserve"> </w:t>
      </w:r>
      <w:r w:rsidR="00500DFF">
        <w:rPr>
          <w:rFonts w:ascii="Times New Roman" w:hAnsi="Times New Roman" w:cs="Times New Roman"/>
        </w:rPr>
        <w:t xml:space="preserve">and justify each component of the </w:t>
      </w:r>
      <w:r w:rsidR="00882805">
        <w:rPr>
          <w:rFonts w:ascii="Times New Roman" w:hAnsi="Times New Roman" w:cs="Times New Roman"/>
        </w:rPr>
        <w:t xml:space="preserve">“SMART” </w:t>
      </w:r>
      <w:r w:rsidR="00500DFF">
        <w:rPr>
          <w:rFonts w:ascii="Times New Roman" w:hAnsi="Times New Roman" w:cs="Times New Roman"/>
        </w:rPr>
        <w:t xml:space="preserve">acronym. </w:t>
      </w:r>
    </w:p>
    <w:p w14:paraId="365D73E5" w14:textId="77777777" w:rsidR="005E46B0" w:rsidRDefault="005E46B0" w:rsidP="00274CCE">
      <w:pPr>
        <w:ind w:left="720" w:hanging="720"/>
        <w:rPr>
          <w:rFonts w:ascii="Times New Roman" w:hAnsi="Times New Roman" w:cs="Times New Roman"/>
        </w:rPr>
      </w:pP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8"/>
        <w:gridCol w:w="7688"/>
      </w:tblGrid>
      <w:tr w:rsidR="00677CD6" w:rsidRPr="00391529" w14:paraId="657DDE6F" w14:textId="77777777" w:rsidTr="00677CD6">
        <w:trPr>
          <w:cantSplit/>
          <w:trHeight w:val="530"/>
        </w:trPr>
        <w:tc>
          <w:tcPr>
            <w:tcW w:w="1668" w:type="dxa"/>
            <w:shd w:val="clear" w:color="auto" w:fill="12864B"/>
            <w:vAlign w:val="center"/>
          </w:tcPr>
          <w:p w14:paraId="7FFC8782" w14:textId="77777777" w:rsidR="00677CD6" w:rsidRPr="00391529" w:rsidRDefault="00677CD6" w:rsidP="00677CD6">
            <w:pPr>
              <w:pStyle w:val="Resource"/>
              <w:rPr>
                <w:rFonts w:ascii="Times New Roman" w:hAnsi="Times New Roman" w:cs="Times New Roman"/>
              </w:rPr>
            </w:pPr>
            <w:r w:rsidRPr="00391529">
              <w:rPr>
                <w:rFonts w:ascii="Times New Roman" w:hAnsi="Times New Roman" w:cs="Times New Roman"/>
              </w:rPr>
              <w:t>KEYWORDS</w:t>
            </w:r>
          </w:p>
        </w:tc>
        <w:tc>
          <w:tcPr>
            <w:tcW w:w="7688" w:type="dxa"/>
            <w:shd w:val="clear" w:color="auto" w:fill="F2F2F2" w:themeFill="background1" w:themeFillShade="F2"/>
            <w:tcMar>
              <w:top w:w="199" w:type="dxa"/>
              <w:left w:w="312" w:type="dxa"/>
              <w:bottom w:w="199" w:type="dxa"/>
              <w:right w:w="312" w:type="dxa"/>
            </w:tcMar>
            <w:vAlign w:val="center"/>
          </w:tcPr>
          <w:p w14:paraId="15E7726D" w14:textId="07A6589C" w:rsidR="00677CD6" w:rsidRPr="00677CD6" w:rsidRDefault="00677CD6" w:rsidP="00677C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77CD6">
              <w:rPr>
                <w:rFonts w:ascii="Times New Roman" w:hAnsi="Times New Roman" w:cs="Times New Roman"/>
                <w:b/>
                <w:bCs/>
                <w:i/>
              </w:rPr>
              <w:t>Develop:</w:t>
            </w:r>
            <w:r w:rsidRPr="00677CD6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Style w:val="oneclick-link"/>
                <w:rFonts w:ascii="Times New Roman" w:eastAsia="Times New Roman" w:hAnsi="Times New Roman" w:cs="Times New Roman"/>
                <w:i/>
              </w:rPr>
              <w:t>B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ring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out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the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capabilities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or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possibilities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of;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bring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to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a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more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advanced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or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effective</w:t>
            </w:r>
            <w:r w:rsidRPr="00677CD6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Pr="00677CD6">
              <w:rPr>
                <w:rStyle w:val="oneclick-link"/>
                <w:rFonts w:ascii="Times New Roman" w:eastAsia="Times New Roman" w:hAnsi="Times New Roman" w:cs="Times New Roman"/>
                <w:i/>
              </w:rPr>
              <w:t>state</w:t>
            </w:r>
          </w:p>
          <w:p w14:paraId="6B1D7E29" w14:textId="77777777" w:rsidR="00677CD6" w:rsidRPr="00391529" w:rsidRDefault="00677CD6" w:rsidP="00677C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77CD6">
              <w:rPr>
                <w:rFonts w:ascii="Times New Roman" w:hAnsi="Times New Roman" w:cs="Times New Roman"/>
                <w:b/>
                <w:bCs/>
                <w:i/>
              </w:rPr>
              <w:t>Justify:</w:t>
            </w:r>
            <w:r w:rsidRPr="00677CD6">
              <w:rPr>
                <w:rFonts w:ascii="Times New Roman" w:hAnsi="Times New Roman" w:cs="Times New Roman"/>
                <w:bCs/>
                <w:i/>
              </w:rPr>
              <w:t xml:space="preserve"> </w:t>
            </w:r>
            <w:r w:rsidRPr="00677CD6">
              <w:rPr>
                <w:rFonts w:ascii="Times New Roman" w:hAnsi="Times New Roman" w:cs="Times New Roman"/>
                <w:i/>
              </w:rPr>
              <w:t>Give valid reasons or evidence to support an answer or conclusion.</w:t>
            </w:r>
          </w:p>
        </w:tc>
      </w:tr>
    </w:tbl>
    <w:p w14:paraId="3697FE1E" w14:textId="77777777" w:rsidR="00677CD6" w:rsidRPr="00391529" w:rsidRDefault="00677CD6" w:rsidP="00274CCE">
      <w:pPr>
        <w:ind w:left="720" w:hanging="720"/>
        <w:rPr>
          <w:rFonts w:ascii="Times New Roman" w:hAnsi="Times New Roman" w:cs="Times New Roman"/>
        </w:rPr>
      </w:pPr>
    </w:p>
    <w:p w14:paraId="5D85489F" w14:textId="28CB25C3" w:rsidR="00A41618" w:rsidRPr="00391529" w:rsidRDefault="00A41618" w:rsidP="00A41618">
      <w:pPr>
        <w:pStyle w:val="PartHeading"/>
        <w:rPr>
          <w:rFonts w:ascii="Times New Roman" w:hAnsi="Times New Roman" w:cs="Times New Roman"/>
          <w:sz w:val="20"/>
          <w:szCs w:val="20"/>
        </w:rPr>
      </w:pPr>
      <w:r w:rsidRPr="00391529">
        <w:rPr>
          <w:rFonts w:ascii="Times New Roman" w:hAnsi="Times New Roman" w:cs="Times New Roman"/>
          <w:sz w:val="20"/>
          <w:szCs w:val="20"/>
        </w:rPr>
        <w:t>Develop a</w:t>
      </w:r>
      <w:r w:rsidR="00677CD6">
        <w:rPr>
          <w:rFonts w:ascii="Times New Roman" w:hAnsi="Times New Roman" w:cs="Times New Roman"/>
          <w:sz w:val="20"/>
          <w:szCs w:val="20"/>
        </w:rPr>
        <w:t>nd Justify a</w:t>
      </w:r>
      <w:r w:rsidRPr="00391529">
        <w:rPr>
          <w:rFonts w:ascii="Times New Roman" w:hAnsi="Times New Roman" w:cs="Times New Roman"/>
          <w:sz w:val="20"/>
          <w:szCs w:val="20"/>
        </w:rPr>
        <w:t xml:space="preserve"> “SMART” goal </w:t>
      </w:r>
    </w:p>
    <w:p w14:paraId="5D3FE329" w14:textId="77777777" w:rsidR="00A41618" w:rsidRPr="00391529" w:rsidRDefault="00A41618" w:rsidP="00A41618">
      <w:pPr>
        <w:rPr>
          <w:rFonts w:ascii="Times New Roman" w:hAnsi="Times New Roman" w:cs="Times New Roman"/>
          <w:b/>
          <w:sz w:val="20"/>
          <w:szCs w:val="20"/>
        </w:rPr>
      </w:pPr>
      <w:r w:rsidRPr="00391529">
        <w:rPr>
          <w:rFonts w:ascii="Times New Roman" w:hAnsi="Times New Roman" w:cs="Times New Roman"/>
          <w:b/>
          <w:sz w:val="20"/>
          <w:szCs w:val="20"/>
        </w:rPr>
        <w:t>Specific</w:t>
      </w:r>
    </w:p>
    <w:p w14:paraId="214070FA" w14:textId="4E4B45F2" w:rsidR="007F479C" w:rsidRPr="007F479C" w:rsidRDefault="007F479C" w:rsidP="007F479C">
      <w:pPr>
        <w:pStyle w:val="Question"/>
        <w:ind w:left="200"/>
        <w:rPr>
          <w:color w:val="000090"/>
        </w:rPr>
      </w:pPr>
      <w:r>
        <w:rPr>
          <w:color w:val="000090"/>
        </w:rPr>
        <w:t>I want to strengthen the muscles in my right calf and foot to allow me to walk.</w:t>
      </w:r>
    </w:p>
    <w:p w14:paraId="61E280A5" w14:textId="77777777" w:rsidR="00A41618" w:rsidRPr="00391529" w:rsidRDefault="00A41618" w:rsidP="00A41618">
      <w:pPr>
        <w:rPr>
          <w:rFonts w:ascii="Times New Roman" w:hAnsi="Times New Roman" w:cs="Times New Roman"/>
          <w:b/>
          <w:sz w:val="20"/>
          <w:szCs w:val="20"/>
        </w:rPr>
      </w:pPr>
      <w:r w:rsidRPr="00391529">
        <w:rPr>
          <w:rFonts w:ascii="Times New Roman" w:hAnsi="Times New Roman" w:cs="Times New Roman"/>
          <w:b/>
          <w:sz w:val="20"/>
          <w:szCs w:val="20"/>
        </w:rPr>
        <w:t>Measurable</w:t>
      </w:r>
    </w:p>
    <w:p w14:paraId="73AB0AA0" w14:textId="7E65FDC1" w:rsidR="00A41618" w:rsidRPr="00500DFF" w:rsidRDefault="007F479C" w:rsidP="00500DFF">
      <w:pPr>
        <w:pStyle w:val="Question"/>
        <w:ind w:left="200"/>
        <w:rPr>
          <w:color w:val="000090"/>
        </w:rPr>
      </w:pPr>
      <w:r>
        <w:rPr>
          <w:color w:val="000090"/>
        </w:rPr>
        <w:t>This goal will be achieved if I am able to use my right leg to push of while walking</w:t>
      </w:r>
      <w:r w:rsidR="00A41618" w:rsidRPr="00391529">
        <w:rPr>
          <w:rFonts w:ascii="Times New Roman" w:hAnsi="Times New Roman" w:cs="Times New Roman"/>
          <w:i/>
          <w:sz w:val="20"/>
          <w:szCs w:val="20"/>
        </w:rPr>
        <w:tab/>
      </w:r>
    </w:p>
    <w:p w14:paraId="03C3A459" w14:textId="77777777" w:rsidR="00A41618" w:rsidRPr="00391529" w:rsidRDefault="00A41618" w:rsidP="00A41618">
      <w:pPr>
        <w:rPr>
          <w:rFonts w:ascii="Times New Roman" w:hAnsi="Times New Roman" w:cs="Times New Roman"/>
          <w:b/>
          <w:sz w:val="20"/>
          <w:szCs w:val="20"/>
        </w:rPr>
      </w:pPr>
      <w:r w:rsidRPr="00391529">
        <w:rPr>
          <w:rFonts w:ascii="Times New Roman" w:hAnsi="Times New Roman" w:cs="Times New Roman"/>
          <w:b/>
          <w:sz w:val="20"/>
          <w:szCs w:val="20"/>
        </w:rPr>
        <w:t>Achievable</w:t>
      </w:r>
    </w:p>
    <w:p w14:paraId="24022CA1" w14:textId="49284C1E" w:rsidR="00500DFF" w:rsidRDefault="007F479C" w:rsidP="00677CD6">
      <w:pPr>
        <w:pStyle w:val="Question"/>
        <w:ind w:left="200"/>
        <w:rPr>
          <w:color w:val="000090"/>
        </w:rPr>
      </w:pPr>
      <w:r>
        <w:rPr>
          <w:color w:val="000090"/>
        </w:rPr>
        <w:t>This goal is achieve able within the given time limit because all I will need to do is complete simple stretches and exercises</w:t>
      </w:r>
      <w:r w:rsidR="00D92839">
        <w:rPr>
          <w:color w:val="000090"/>
        </w:rPr>
        <w:t xml:space="preserve"> over a short period of time</w:t>
      </w:r>
      <w:r>
        <w:rPr>
          <w:color w:val="000090"/>
        </w:rPr>
        <w:t>.</w:t>
      </w:r>
    </w:p>
    <w:p w14:paraId="41CF42B8" w14:textId="77777777" w:rsidR="00A41618" w:rsidRPr="00391529" w:rsidRDefault="00A41618" w:rsidP="00A41618">
      <w:pPr>
        <w:rPr>
          <w:rFonts w:ascii="Times New Roman" w:hAnsi="Times New Roman" w:cs="Times New Roman"/>
          <w:b/>
          <w:sz w:val="20"/>
          <w:szCs w:val="20"/>
        </w:rPr>
      </w:pPr>
      <w:r w:rsidRPr="00391529">
        <w:rPr>
          <w:rFonts w:ascii="Times New Roman" w:hAnsi="Times New Roman" w:cs="Times New Roman"/>
          <w:b/>
          <w:sz w:val="20"/>
          <w:szCs w:val="20"/>
        </w:rPr>
        <w:t>Relevant</w:t>
      </w:r>
    </w:p>
    <w:p w14:paraId="27F49047" w14:textId="7EE890F3" w:rsidR="00500DFF" w:rsidRDefault="00D92839" w:rsidP="00677CD6">
      <w:pPr>
        <w:pStyle w:val="Question"/>
        <w:ind w:left="200"/>
        <w:rPr>
          <w:color w:val="000090"/>
        </w:rPr>
      </w:pPr>
      <w:r>
        <w:rPr>
          <w:color w:val="000090"/>
        </w:rPr>
        <w:t>This goal is relevant as it will be vital for me to recover from my broken leg and all the muscle I lost during the immobile period.</w:t>
      </w:r>
    </w:p>
    <w:p w14:paraId="57D2F392" w14:textId="6E382CAB" w:rsidR="00A41618" w:rsidRPr="00500DFF" w:rsidRDefault="00A41618" w:rsidP="00A41618">
      <w:pPr>
        <w:rPr>
          <w:rFonts w:ascii="Times New Roman" w:hAnsi="Times New Roman" w:cs="Times New Roman"/>
          <w:b/>
          <w:sz w:val="20"/>
          <w:szCs w:val="20"/>
        </w:rPr>
      </w:pPr>
      <w:r w:rsidRPr="00391529">
        <w:rPr>
          <w:rFonts w:ascii="Times New Roman" w:hAnsi="Times New Roman" w:cs="Times New Roman"/>
          <w:b/>
          <w:sz w:val="20"/>
          <w:szCs w:val="20"/>
        </w:rPr>
        <w:t>Time-bound</w:t>
      </w:r>
      <w:r w:rsidRPr="00391529">
        <w:rPr>
          <w:rFonts w:ascii="Times New Roman" w:hAnsi="Times New Roman" w:cs="Times New Roman"/>
          <w:sz w:val="20"/>
          <w:szCs w:val="20"/>
        </w:rPr>
        <w:tab/>
      </w:r>
    </w:p>
    <w:p w14:paraId="52D71EE9" w14:textId="4A84D008" w:rsidR="00A41618" w:rsidRDefault="00A41618" w:rsidP="00A41618">
      <w:pPr>
        <w:rPr>
          <w:rFonts w:ascii="Times New Roman" w:hAnsi="Times New Roman" w:cs="Times New Roman"/>
          <w:sz w:val="20"/>
          <w:szCs w:val="20"/>
          <w:u w:val="single"/>
        </w:rPr>
      </w:pPr>
      <w:r w:rsidRPr="00391529">
        <w:rPr>
          <w:rFonts w:ascii="Times New Roman" w:hAnsi="Times New Roman" w:cs="Times New Roman"/>
          <w:sz w:val="20"/>
          <w:szCs w:val="20"/>
          <w:u w:val="single"/>
        </w:rPr>
        <w:t xml:space="preserve">For this assignment </w:t>
      </w:r>
      <w:r w:rsidR="008E7633">
        <w:rPr>
          <w:rFonts w:ascii="Times New Roman" w:hAnsi="Times New Roman" w:cs="Times New Roman"/>
          <w:sz w:val="20"/>
          <w:szCs w:val="20"/>
          <w:u w:val="single"/>
        </w:rPr>
        <w:t xml:space="preserve">the </w:t>
      </w:r>
      <w:r w:rsidR="008E7633" w:rsidRPr="00D432F5">
        <w:rPr>
          <w:rFonts w:ascii="Times New Roman" w:hAnsi="Times New Roman" w:cs="Times New Roman"/>
          <w:sz w:val="20"/>
          <w:szCs w:val="20"/>
          <w:u w:val="single"/>
        </w:rPr>
        <w:t>timeframe is week six</w:t>
      </w:r>
      <w:r w:rsidR="005A216D" w:rsidRPr="00D432F5">
        <w:rPr>
          <w:rFonts w:ascii="Times New Roman" w:hAnsi="Times New Roman" w:cs="Times New Roman"/>
          <w:sz w:val="20"/>
          <w:szCs w:val="20"/>
          <w:u w:val="single"/>
        </w:rPr>
        <w:t xml:space="preserve"> of </w:t>
      </w:r>
      <w:r w:rsidR="00D432F5" w:rsidRPr="00D432F5">
        <w:rPr>
          <w:rFonts w:ascii="Times New Roman" w:hAnsi="Times New Roman" w:cs="Times New Roman"/>
          <w:sz w:val="20"/>
          <w:szCs w:val="20"/>
          <w:u w:val="single"/>
        </w:rPr>
        <w:t>Summer</w:t>
      </w:r>
      <w:r w:rsidR="005A216D" w:rsidRPr="00D432F5">
        <w:rPr>
          <w:rFonts w:ascii="Times New Roman" w:hAnsi="Times New Roman" w:cs="Times New Roman"/>
          <w:sz w:val="20"/>
          <w:szCs w:val="20"/>
          <w:u w:val="single"/>
        </w:rPr>
        <w:t xml:space="preserve"> Term</w:t>
      </w:r>
    </w:p>
    <w:p w14:paraId="3B0DC56B" w14:textId="77777777" w:rsidR="00D92839" w:rsidRDefault="00D92839" w:rsidP="00A41618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176B2FAB" w14:textId="77777777" w:rsidR="00D92839" w:rsidRDefault="00D92839" w:rsidP="00D92839">
      <w:pPr>
        <w:pStyle w:val="Question"/>
        <w:ind w:left="200"/>
        <w:rPr>
          <w:color w:val="000090"/>
        </w:rPr>
      </w:pPr>
      <w:r>
        <w:rPr>
          <w:color w:val="000090"/>
        </w:rPr>
        <w:t>This goal is achieve able within the given time limit because all I will need to do is complete simple stretches and exercises over a short period of time.</w:t>
      </w:r>
    </w:p>
    <w:p w14:paraId="1A5B7F8D" w14:textId="05AEA135" w:rsidR="00D92839" w:rsidRDefault="00D92839" w:rsidP="00A41618">
      <w:pPr>
        <w:rPr>
          <w:rFonts w:ascii="Times New Roman" w:hAnsi="Times New Roman" w:cs="Times New Roman"/>
          <w:sz w:val="20"/>
          <w:szCs w:val="20"/>
          <w:u w:val="single"/>
        </w:rPr>
      </w:pPr>
    </w:p>
    <w:p w14:paraId="5C489022" w14:textId="77777777" w:rsidR="001E0792" w:rsidRPr="00391529" w:rsidRDefault="001E0792" w:rsidP="00CC7052">
      <w:pPr>
        <w:rPr>
          <w:rFonts w:ascii="Times New Roman" w:hAnsi="Times New Roman" w:cs="Times New Roman"/>
        </w:rPr>
      </w:pPr>
    </w:p>
    <w:p w14:paraId="66CE4BA1" w14:textId="77777777" w:rsidR="001E0792" w:rsidRPr="00391529" w:rsidRDefault="001E0792" w:rsidP="00CC7052">
      <w:pPr>
        <w:rPr>
          <w:rFonts w:ascii="Times New Roman" w:hAnsi="Times New Roman" w:cs="Times New Roman"/>
        </w:rPr>
      </w:pPr>
    </w:p>
    <w:p w14:paraId="2956D457" w14:textId="35077E24" w:rsidR="00903915" w:rsidRDefault="005A216D" w:rsidP="001E079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Q2</w:t>
      </w:r>
      <w:r w:rsidR="0051374F">
        <w:rPr>
          <w:rFonts w:ascii="Times New Roman" w:hAnsi="Times New Roman" w:cs="Times New Roman"/>
        </w:rPr>
        <w:t>)</w:t>
      </w:r>
      <w:r w:rsidR="00C261CA" w:rsidRPr="00391529">
        <w:rPr>
          <w:rFonts w:ascii="Times New Roman" w:hAnsi="Times New Roman" w:cs="Times New Roman"/>
        </w:rPr>
        <w:tab/>
      </w:r>
      <w:r w:rsidR="00903915">
        <w:rPr>
          <w:rFonts w:ascii="Times New Roman" w:hAnsi="Times New Roman" w:cs="Times New Roman"/>
        </w:rPr>
        <w:t xml:space="preserve">Describe the </w:t>
      </w:r>
      <w:r w:rsidR="00903915" w:rsidRPr="007E5378">
        <w:rPr>
          <w:rFonts w:ascii="Times New Roman" w:hAnsi="Times New Roman" w:cs="Times New Roman"/>
        </w:rPr>
        <w:t>strategies that you will us</w:t>
      </w:r>
      <w:r w:rsidR="006E61B0" w:rsidRPr="007E5378">
        <w:rPr>
          <w:rFonts w:ascii="Times New Roman" w:hAnsi="Times New Roman" w:cs="Times New Roman"/>
        </w:rPr>
        <w:t>e, to</w:t>
      </w:r>
      <w:r w:rsidR="006E61B0">
        <w:rPr>
          <w:rFonts w:ascii="Times New Roman" w:hAnsi="Times New Roman" w:cs="Times New Roman"/>
        </w:rPr>
        <w:t xml:space="preserve"> help you achieve your goal</w:t>
      </w:r>
      <w:r w:rsidR="005E46B0">
        <w:rPr>
          <w:rFonts w:ascii="Times New Roman" w:hAnsi="Times New Roman" w:cs="Times New Roman"/>
        </w:rPr>
        <w:t>.</w:t>
      </w:r>
      <w:r w:rsidR="00D44BD4" w:rsidRPr="00D44BD4">
        <w:rPr>
          <w:rFonts w:ascii="Arial" w:hAnsi="Arial" w:cs="Arial"/>
          <w:color w:val="000000"/>
          <w:sz w:val="19"/>
          <w:szCs w:val="19"/>
        </w:rPr>
        <w:t xml:space="preserve"> </w:t>
      </w:r>
    </w:p>
    <w:p w14:paraId="63456D20" w14:textId="77777777" w:rsidR="005E46B0" w:rsidRDefault="005E46B0" w:rsidP="00D92839">
      <w:pPr>
        <w:rPr>
          <w:rFonts w:ascii="Times New Roman" w:hAnsi="Times New Roman" w:cs="Times New Roman"/>
        </w:rPr>
      </w:pPr>
    </w:p>
    <w:p w14:paraId="15C783FB" w14:textId="2A6D76A3" w:rsidR="005E46B0" w:rsidRDefault="00D92839" w:rsidP="005E46B0">
      <w:pPr>
        <w:pStyle w:val="Question"/>
        <w:ind w:left="200"/>
        <w:rPr>
          <w:color w:val="000090"/>
        </w:rPr>
      </w:pPr>
      <w:r>
        <w:rPr>
          <w:color w:val="000090"/>
        </w:rPr>
        <w:t>I will use a stationary to exercise the same muscles that are required for walking while also protecting my still recovering leg. Before each exercise I will stretch my legs and other required muscles to make sure I don’t damage them.</w:t>
      </w:r>
    </w:p>
    <w:p w14:paraId="3A33E4C5" w14:textId="77777777" w:rsidR="005E46B0" w:rsidRPr="005E46B0" w:rsidRDefault="005E46B0" w:rsidP="005E46B0"/>
    <w:p w14:paraId="06D0D320" w14:textId="77777777" w:rsidR="00903915" w:rsidRDefault="00903915" w:rsidP="001E0792">
      <w:pPr>
        <w:ind w:left="720" w:hanging="720"/>
        <w:rPr>
          <w:rFonts w:ascii="Times New Roman" w:hAnsi="Times New Roman" w:cs="Times New Roman"/>
        </w:rPr>
      </w:pPr>
    </w:p>
    <w:p w14:paraId="19F7E470" w14:textId="33F33F73" w:rsidR="00487979" w:rsidRPr="00391529" w:rsidRDefault="005E46B0" w:rsidP="001E0792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Q3)</w:t>
      </w:r>
      <w:r w:rsidRPr="00391529">
        <w:rPr>
          <w:rFonts w:ascii="Times New Roman" w:hAnsi="Times New Roman" w:cs="Times New Roman"/>
        </w:rPr>
        <w:tab/>
      </w:r>
      <w:proofErr w:type="spellStart"/>
      <w:r w:rsidR="005C7D2B" w:rsidRPr="00391529">
        <w:rPr>
          <w:rFonts w:ascii="Times New Roman" w:hAnsi="Times New Roman" w:cs="Times New Roman"/>
        </w:rPr>
        <w:t>Analyse</w:t>
      </w:r>
      <w:proofErr w:type="spellEnd"/>
      <w:r w:rsidR="00487979" w:rsidRPr="00391529">
        <w:rPr>
          <w:rFonts w:ascii="Times New Roman" w:hAnsi="Times New Roman" w:cs="Times New Roman"/>
        </w:rPr>
        <w:t xml:space="preserve"> and evaluate </w:t>
      </w:r>
      <w:r w:rsidR="0051374F" w:rsidRPr="00F36FF4">
        <w:rPr>
          <w:rFonts w:ascii="Times New Roman" w:hAnsi="Times New Roman" w:cs="Times New Roman"/>
        </w:rPr>
        <w:t>the effectiveness of your program. Consider</w:t>
      </w:r>
      <w:r w:rsidR="00E8057B" w:rsidRPr="00F36FF4">
        <w:rPr>
          <w:rFonts w:ascii="Times New Roman" w:hAnsi="Times New Roman" w:cs="Times New Roman"/>
        </w:rPr>
        <w:t xml:space="preserve"> </w:t>
      </w:r>
      <w:r w:rsidR="00C261CA" w:rsidRPr="00F36FF4">
        <w:rPr>
          <w:rFonts w:ascii="Times New Roman" w:hAnsi="Times New Roman" w:cs="Times New Roman"/>
        </w:rPr>
        <w:t xml:space="preserve">your training </w:t>
      </w:r>
      <w:r w:rsidR="00E8057B" w:rsidRPr="00F36FF4">
        <w:rPr>
          <w:rFonts w:ascii="Times New Roman" w:hAnsi="Times New Roman" w:cs="Times New Roman"/>
        </w:rPr>
        <w:t>session</w:t>
      </w:r>
      <w:r w:rsidR="001E0792" w:rsidRPr="00F36FF4">
        <w:rPr>
          <w:rFonts w:ascii="Times New Roman" w:hAnsi="Times New Roman" w:cs="Times New Roman"/>
        </w:rPr>
        <w:t>s</w:t>
      </w:r>
      <w:r w:rsidR="00D432F5" w:rsidRPr="00F36FF4">
        <w:rPr>
          <w:rFonts w:ascii="Times New Roman" w:hAnsi="Times New Roman" w:cs="Times New Roman"/>
        </w:rPr>
        <w:t>,</w:t>
      </w:r>
      <w:r w:rsidRPr="00F36FF4">
        <w:rPr>
          <w:rFonts w:ascii="Times New Roman" w:hAnsi="Times New Roman" w:cs="Times New Roman"/>
        </w:rPr>
        <w:t xml:space="preserve"> strategies</w:t>
      </w:r>
      <w:r w:rsidR="00C261CA" w:rsidRPr="00F36FF4">
        <w:rPr>
          <w:rFonts w:ascii="Times New Roman" w:hAnsi="Times New Roman" w:cs="Times New Roman"/>
        </w:rPr>
        <w:t xml:space="preserve"> and </w:t>
      </w:r>
      <w:r w:rsidR="0051374F" w:rsidRPr="00F36FF4">
        <w:rPr>
          <w:rFonts w:ascii="Times New Roman" w:hAnsi="Times New Roman" w:cs="Times New Roman"/>
        </w:rPr>
        <w:t xml:space="preserve">the </w:t>
      </w:r>
      <w:r w:rsidR="00C261CA" w:rsidRPr="00F36FF4">
        <w:rPr>
          <w:rFonts w:ascii="Times New Roman" w:hAnsi="Times New Roman" w:cs="Times New Roman"/>
        </w:rPr>
        <w:t>results achieved</w:t>
      </w:r>
      <w:r w:rsidR="0051374F">
        <w:rPr>
          <w:rFonts w:ascii="Times New Roman" w:hAnsi="Times New Roman" w:cs="Times New Roman"/>
        </w:rPr>
        <w:t xml:space="preserve"> in your response</w:t>
      </w:r>
      <w:r w:rsidR="00C261CA" w:rsidRPr="00391529">
        <w:rPr>
          <w:rFonts w:ascii="Times New Roman" w:hAnsi="Times New Roman" w:cs="Times New Roman"/>
        </w:rPr>
        <w:t>.</w:t>
      </w:r>
    </w:p>
    <w:tbl>
      <w:tblPr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8"/>
        <w:gridCol w:w="7688"/>
      </w:tblGrid>
      <w:tr w:rsidR="000F7B9B" w:rsidRPr="00391529" w14:paraId="06B5AFD6" w14:textId="77777777" w:rsidTr="00CC7052">
        <w:trPr>
          <w:cantSplit/>
          <w:trHeight w:val="530"/>
        </w:trPr>
        <w:tc>
          <w:tcPr>
            <w:tcW w:w="1668" w:type="dxa"/>
            <w:shd w:val="clear" w:color="auto" w:fill="12864B"/>
            <w:vAlign w:val="center"/>
          </w:tcPr>
          <w:p w14:paraId="547D7A60" w14:textId="77777777" w:rsidR="000F7B9B" w:rsidRPr="00391529" w:rsidRDefault="000F7B9B" w:rsidP="00CC7052">
            <w:pPr>
              <w:pStyle w:val="Resource"/>
              <w:rPr>
                <w:rFonts w:ascii="Times New Roman" w:hAnsi="Times New Roman" w:cs="Times New Roman"/>
              </w:rPr>
            </w:pPr>
            <w:r w:rsidRPr="00391529">
              <w:rPr>
                <w:rFonts w:ascii="Times New Roman" w:hAnsi="Times New Roman" w:cs="Times New Roman"/>
              </w:rPr>
              <w:t>KEYWORDS</w:t>
            </w:r>
          </w:p>
        </w:tc>
        <w:tc>
          <w:tcPr>
            <w:tcW w:w="7688" w:type="dxa"/>
            <w:shd w:val="clear" w:color="auto" w:fill="F2F2F2" w:themeFill="background1" w:themeFillShade="F2"/>
            <w:tcMar>
              <w:top w:w="199" w:type="dxa"/>
              <w:left w:w="312" w:type="dxa"/>
              <w:bottom w:w="199" w:type="dxa"/>
              <w:right w:w="312" w:type="dxa"/>
            </w:tcMar>
            <w:vAlign w:val="center"/>
          </w:tcPr>
          <w:p w14:paraId="50185F3F" w14:textId="33D637FC" w:rsidR="00487979" w:rsidRPr="00391529" w:rsidRDefault="005C7D2B" w:rsidP="004879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391529">
              <w:rPr>
                <w:rFonts w:ascii="Times New Roman" w:hAnsi="Times New Roman" w:cs="Times New Roman"/>
                <w:b/>
                <w:i/>
              </w:rPr>
              <w:t>Analyse</w:t>
            </w:r>
            <w:proofErr w:type="spellEnd"/>
            <w:r w:rsidR="000F7B9B" w:rsidRPr="00391529">
              <w:rPr>
                <w:rFonts w:ascii="Times New Roman" w:hAnsi="Times New Roman" w:cs="Times New Roman"/>
                <w:b/>
                <w:i/>
              </w:rPr>
              <w:t>:</w:t>
            </w:r>
            <w:r w:rsidR="000F7B9B" w:rsidRPr="00391529">
              <w:rPr>
                <w:rFonts w:ascii="Times New Roman" w:hAnsi="Times New Roman" w:cs="Times New Roman"/>
                <w:i/>
              </w:rPr>
              <w:t xml:space="preserve">  </w:t>
            </w:r>
            <w:r w:rsidRPr="00391529">
              <w:rPr>
                <w:rFonts w:ascii="Times New Roman" w:hAnsi="Times New Roman" w:cs="Times New Roman"/>
                <w:i/>
              </w:rPr>
              <w:t>Break down in order to bring out the essential elements or structure. To identify parts and relationships, and to interpret information to reach conclusions.</w:t>
            </w:r>
          </w:p>
          <w:p w14:paraId="7DB43DD9" w14:textId="77777777" w:rsidR="000F7B9B" w:rsidRPr="00391529" w:rsidRDefault="000F7B9B" w:rsidP="00CC7052">
            <w:pPr>
              <w:rPr>
                <w:rFonts w:ascii="Times New Roman" w:hAnsi="Times New Roman" w:cs="Times New Roman"/>
              </w:rPr>
            </w:pPr>
            <w:r w:rsidRPr="00391529">
              <w:rPr>
                <w:rFonts w:ascii="Times New Roman" w:hAnsi="Times New Roman" w:cs="Times New Roman"/>
                <w:b/>
                <w:i/>
              </w:rPr>
              <w:t>Evaluate:</w:t>
            </w:r>
            <w:r w:rsidRPr="00391529">
              <w:rPr>
                <w:rFonts w:ascii="Times New Roman" w:hAnsi="Times New Roman" w:cs="Times New Roman"/>
                <w:i/>
              </w:rPr>
              <w:t xml:space="preserve"> Assess the implications and limitations; make judgments about the ideas, works, solutions or methods in relation to selected criteria.</w:t>
            </w:r>
          </w:p>
        </w:tc>
      </w:tr>
    </w:tbl>
    <w:p w14:paraId="03275DEB" w14:textId="77777777" w:rsidR="00C72708" w:rsidRPr="00391529" w:rsidRDefault="00C72708" w:rsidP="000F7B9B">
      <w:pPr>
        <w:rPr>
          <w:rFonts w:ascii="Times New Roman" w:hAnsi="Times New Roman" w:cs="Times New Roman"/>
        </w:rPr>
      </w:pPr>
    </w:p>
    <w:bookmarkStart w:id="0" w:name="_GoBack"/>
    <w:p w14:paraId="6973E362" w14:textId="77777777" w:rsidR="0051374F" w:rsidRDefault="0051374F" w:rsidP="007F479C">
      <w:pPr>
        <w:pStyle w:val="Question"/>
        <w:ind w:left="200"/>
        <w:rPr>
          <w:color w:val="000090"/>
        </w:rPr>
      </w:pPr>
      <w:r>
        <w:rPr>
          <w:color w:val="000090"/>
        </w:rPr>
        <w:fldChar w:fldCharType="begin">
          <w:ffData>
            <w:name w:val=""/>
            <w:enabled/>
            <w:calcOnExit w:val="0"/>
            <w:textInput>
              <w:default w:val="Type your answer here"/>
            </w:textInput>
          </w:ffData>
        </w:fldChar>
      </w:r>
      <w:r>
        <w:rPr>
          <w:color w:val="000090"/>
        </w:rPr>
        <w:instrText xml:space="preserve"> FORMTEXT </w:instrText>
      </w:r>
      <w:r>
        <w:rPr>
          <w:color w:val="000090"/>
        </w:rPr>
      </w:r>
      <w:r>
        <w:rPr>
          <w:color w:val="000090"/>
        </w:rPr>
        <w:fldChar w:fldCharType="separate"/>
      </w:r>
      <w:r>
        <w:rPr>
          <w:noProof/>
          <w:color w:val="000090"/>
        </w:rPr>
        <w:t>Type your answer here</w:t>
      </w:r>
      <w:r>
        <w:rPr>
          <w:color w:val="000090"/>
        </w:rPr>
        <w:fldChar w:fldCharType="end"/>
      </w:r>
    </w:p>
    <w:bookmarkEnd w:id="0"/>
    <w:p w14:paraId="1DE71EB7" w14:textId="77777777" w:rsidR="0051374F" w:rsidRDefault="0051374F" w:rsidP="007F479C"/>
    <w:p w14:paraId="3512F5D9" w14:textId="77777777" w:rsidR="00252704" w:rsidRPr="00391529" w:rsidRDefault="00252704" w:rsidP="000F7B9B">
      <w:pPr>
        <w:rPr>
          <w:rFonts w:ascii="Times New Roman" w:hAnsi="Times New Roman" w:cs="Times New Roman"/>
        </w:rPr>
      </w:pPr>
    </w:p>
    <w:sectPr w:rsidR="00252704" w:rsidRPr="00391529" w:rsidSect="00152C9D">
      <w:headerReference w:type="default" r:id="rId11"/>
      <w:headerReference w:type="first" r:id="rId12"/>
      <w:pgSz w:w="11900" w:h="16840"/>
      <w:pgMar w:top="340" w:right="1247" w:bottom="1200" w:left="1247" w:header="0" w:footer="8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72135" w14:textId="77777777" w:rsidR="007F479C" w:rsidRDefault="007F479C" w:rsidP="0094244D">
      <w:r>
        <w:separator/>
      </w:r>
    </w:p>
  </w:endnote>
  <w:endnote w:type="continuationSeparator" w:id="0">
    <w:p w14:paraId="07E88AB1" w14:textId="77777777" w:rsidR="007F479C" w:rsidRDefault="007F479C" w:rsidP="0094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149CE7" w14:textId="77777777" w:rsidR="007F479C" w:rsidRDefault="007F479C" w:rsidP="0094244D">
      <w:r>
        <w:separator/>
      </w:r>
    </w:p>
  </w:footnote>
  <w:footnote w:type="continuationSeparator" w:id="0">
    <w:p w14:paraId="72B1C38D" w14:textId="77777777" w:rsidR="007F479C" w:rsidRDefault="007F479C" w:rsidP="009424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DCDD3" w14:textId="77777777" w:rsidR="007F479C" w:rsidRDefault="007F479C" w:rsidP="0094244D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7413BAC" wp14:editId="6C9ADEB1">
          <wp:simplePos x="0" y="0"/>
          <wp:positionH relativeFrom="page">
            <wp:posOffset>635</wp:posOffset>
          </wp:positionH>
          <wp:positionV relativeFrom="page">
            <wp:posOffset>4445</wp:posOffset>
          </wp:positionV>
          <wp:extent cx="7556494" cy="10688784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PE_backg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94" cy="10688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1C9DF76A" w14:textId="77777777" w:rsidR="007F479C" w:rsidRDefault="007F479C" w:rsidP="0094244D">
    <w:pPr>
      <w:pStyle w:val="Header"/>
    </w:pPr>
  </w:p>
  <w:p w14:paraId="7329563A" w14:textId="77777777" w:rsidR="007F479C" w:rsidRDefault="007F479C" w:rsidP="0094244D">
    <w:pPr>
      <w:pStyle w:val="Header"/>
    </w:pPr>
  </w:p>
  <w:p w14:paraId="13DDDC2B" w14:textId="77777777" w:rsidR="007F479C" w:rsidRDefault="007F479C" w:rsidP="0094244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9B84E" w14:textId="466E6BEB" w:rsidR="007F479C" w:rsidRDefault="007F479C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2F03D8" wp14:editId="3A0137B3">
          <wp:simplePos x="0" y="0"/>
          <wp:positionH relativeFrom="page">
            <wp:posOffset>317</wp:posOffset>
          </wp:positionH>
          <wp:positionV relativeFrom="page">
            <wp:posOffset>2753</wp:posOffset>
          </wp:positionV>
          <wp:extent cx="7556494" cy="10688784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PE_backg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94" cy="10688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A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E1EA1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CFE17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4EC31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0E4DC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7940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906D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6BCD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1E2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A72D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74B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B22F70"/>
    <w:multiLevelType w:val="hybridMultilevel"/>
    <w:tmpl w:val="DC8EE0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036082"/>
    <w:multiLevelType w:val="hybridMultilevel"/>
    <w:tmpl w:val="15827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8D3B77"/>
    <w:multiLevelType w:val="hybridMultilevel"/>
    <w:tmpl w:val="F852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7E6CEF"/>
    <w:multiLevelType w:val="hybridMultilevel"/>
    <w:tmpl w:val="14BA66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2869F8"/>
    <w:multiLevelType w:val="hybridMultilevel"/>
    <w:tmpl w:val="89782E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3C20C8C"/>
    <w:multiLevelType w:val="hybridMultilevel"/>
    <w:tmpl w:val="E5581BE6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28DC38EA"/>
    <w:multiLevelType w:val="hybridMultilevel"/>
    <w:tmpl w:val="65329FF0"/>
    <w:lvl w:ilvl="0" w:tplc="5C70A0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0DD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2669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ECA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C6A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60E8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A465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062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CE0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852AE9"/>
    <w:multiLevelType w:val="hybridMultilevel"/>
    <w:tmpl w:val="49B2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335B29"/>
    <w:multiLevelType w:val="hybridMultilevel"/>
    <w:tmpl w:val="F4E47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3D1B94"/>
    <w:multiLevelType w:val="hybridMultilevel"/>
    <w:tmpl w:val="4FC82A90"/>
    <w:lvl w:ilvl="0" w:tplc="46489F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40D2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C102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2684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8A2A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E5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D430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C279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7052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50542EC"/>
    <w:multiLevelType w:val="hybridMultilevel"/>
    <w:tmpl w:val="1B9C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364317"/>
    <w:multiLevelType w:val="hybridMultilevel"/>
    <w:tmpl w:val="25B2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F0DD1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2669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0ECA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C6A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60E8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A465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062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CE0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175E5E"/>
    <w:multiLevelType w:val="hybridMultilevel"/>
    <w:tmpl w:val="25D0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6F30909"/>
    <w:multiLevelType w:val="hybridMultilevel"/>
    <w:tmpl w:val="89782E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81A5F5D"/>
    <w:multiLevelType w:val="hybridMultilevel"/>
    <w:tmpl w:val="9B50DB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521F0B"/>
    <w:multiLevelType w:val="hybridMultilevel"/>
    <w:tmpl w:val="89782E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B57E04"/>
    <w:multiLevelType w:val="hybridMultilevel"/>
    <w:tmpl w:val="5AD8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A23005"/>
    <w:multiLevelType w:val="hybridMultilevel"/>
    <w:tmpl w:val="EA4E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5A32E6"/>
    <w:multiLevelType w:val="hybridMultilevel"/>
    <w:tmpl w:val="89782E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A4F533A"/>
    <w:multiLevelType w:val="hybridMultilevel"/>
    <w:tmpl w:val="64C2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74147D"/>
    <w:multiLevelType w:val="hybridMultilevel"/>
    <w:tmpl w:val="5CC8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395CF3"/>
    <w:multiLevelType w:val="hybridMultilevel"/>
    <w:tmpl w:val="04E0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67066"/>
    <w:multiLevelType w:val="hybridMultilevel"/>
    <w:tmpl w:val="B11E7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4"/>
  </w:num>
  <w:num w:numId="14">
    <w:abstractNumId w:val="16"/>
  </w:num>
  <w:num w:numId="15">
    <w:abstractNumId w:val="12"/>
  </w:num>
  <w:num w:numId="16">
    <w:abstractNumId w:val="28"/>
  </w:num>
  <w:num w:numId="17">
    <w:abstractNumId w:val="13"/>
  </w:num>
  <w:num w:numId="18">
    <w:abstractNumId w:val="27"/>
  </w:num>
  <w:num w:numId="19">
    <w:abstractNumId w:val="31"/>
  </w:num>
  <w:num w:numId="20">
    <w:abstractNumId w:val="33"/>
  </w:num>
  <w:num w:numId="21">
    <w:abstractNumId w:val="32"/>
  </w:num>
  <w:num w:numId="22">
    <w:abstractNumId w:val="20"/>
  </w:num>
  <w:num w:numId="23">
    <w:abstractNumId w:val="26"/>
  </w:num>
  <w:num w:numId="24">
    <w:abstractNumId w:val="11"/>
  </w:num>
  <w:num w:numId="25">
    <w:abstractNumId w:val="17"/>
  </w:num>
  <w:num w:numId="26">
    <w:abstractNumId w:val="25"/>
  </w:num>
  <w:num w:numId="27">
    <w:abstractNumId w:val="23"/>
  </w:num>
  <w:num w:numId="28">
    <w:abstractNumId w:val="22"/>
  </w:num>
  <w:num w:numId="29">
    <w:abstractNumId w:val="24"/>
  </w:num>
  <w:num w:numId="30">
    <w:abstractNumId w:val="15"/>
  </w:num>
  <w:num w:numId="31">
    <w:abstractNumId w:val="29"/>
  </w:num>
  <w:num w:numId="32">
    <w:abstractNumId w:val="30"/>
  </w:num>
  <w:num w:numId="33">
    <w:abstractNumId w:val="18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isplayBackgroundShape/>
  <w:proofState w:spelling="clean" w:grammar="clean"/>
  <w:attachedTemplate r:id="rId1"/>
  <w:defaultTabStop w:val="720"/>
  <w:doNotShadeFormData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DE"/>
    <w:rsid w:val="00001D74"/>
    <w:rsid w:val="00026551"/>
    <w:rsid w:val="00050659"/>
    <w:rsid w:val="0006240F"/>
    <w:rsid w:val="000662DE"/>
    <w:rsid w:val="00086413"/>
    <w:rsid w:val="000D49A4"/>
    <w:rsid w:val="000F1E62"/>
    <w:rsid w:val="000F5A1E"/>
    <w:rsid w:val="000F5B84"/>
    <w:rsid w:val="000F7B9B"/>
    <w:rsid w:val="00124996"/>
    <w:rsid w:val="00134411"/>
    <w:rsid w:val="00136E2D"/>
    <w:rsid w:val="00150DE1"/>
    <w:rsid w:val="00152C9D"/>
    <w:rsid w:val="00160A71"/>
    <w:rsid w:val="00171BDB"/>
    <w:rsid w:val="00197FA9"/>
    <w:rsid w:val="001C1E63"/>
    <w:rsid w:val="001D5A9B"/>
    <w:rsid w:val="001E0792"/>
    <w:rsid w:val="001F19C5"/>
    <w:rsid w:val="001F6A24"/>
    <w:rsid w:val="00200D4C"/>
    <w:rsid w:val="002033C4"/>
    <w:rsid w:val="0021264B"/>
    <w:rsid w:val="00214243"/>
    <w:rsid w:val="00231393"/>
    <w:rsid w:val="002410AA"/>
    <w:rsid w:val="0024141B"/>
    <w:rsid w:val="00252704"/>
    <w:rsid w:val="00266B31"/>
    <w:rsid w:val="002725C9"/>
    <w:rsid w:val="00274CCE"/>
    <w:rsid w:val="002852C0"/>
    <w:rsid w:val="00287AAC"/>
    <w:rsid w:val="00291166"/>
    <w:rsid w:val="00293BD3"/>
    <w:rsid w:val="003038B6"/>
    <w:rsid w:val="00306D13"/>
    <w:rsid w:val="003120D7"/>
    <w:rsid w:val="0032026F"/>
    <w:rsid w:val="003213FF"/>
    <w:rsid w:val="003266F4"/>
    <w:rsid w:val="00332D04"/>
    <w:rsid w:val="00335669"/>
    <w:rsid w:val="0034777B"/>
    <w:rsid w:val="00356C8D"/>
    <w:rsid w:val="00367142"/>
    <w:rsid w:val="0038175A"/>
    <w:rsid w:val="00391529"/>
    <w:rsid w:val="00393CF8"/>
    <w:rsid w:val="003F250A"/>
    <w:rsid w:val="0041675E"/>
    <w:rsid w:val="0042032F"/>
    <w:rsid w:val="00426D97"/>
    <w:rsid w:val="004316BF"/>
    <w:rsid w:val="00431859"/>
    <w:rsid w:val="0044578E"/>
    <w:rsid w:val="00463A41"/>
    <w:rsid w:val="00477F54"/>
    <w:rsid w:val="00481077"/>
    <w:rsid w:val="00481C3D"/>
    <w:rsid w:val="00487979"/>
    <w:rsid w:val="004974B3"/>
    <w:rsid w:val="004D3664"/>
    <w:rsid w:val="004D379B"/>
    <w:rsid w:val="004F03A1"/>
    <w:rsid w:val="004F7B31"/>
    <w:rsid w:val="00500DFF"/>
    <w:rsid w:val="005019F1"/>
    <w:rsid w:val="00512045"/>
    <w:rsid w:val="0051374F"/>
    <w:rsid w:val="00553EDB"/>
    <w:rsid w:val="0058538A"/>
    <w:rsid w:val="00594A8A"/>
    <w:rsid w:val="005A1B2A"/>
    <w:rsid w:val="005A216D"/>
    <w:rsid w:val="005B238F"/>
    <w:rsid w:val="005B57C4"/>
    <w:rsid w:val="005C6DDE"/>
    <w:rsid w:val="005C7D2B"/>
    <w:rsid w:val="005E46B0"/>
    <w:rsid w:val="005F7CED"/>
    <w:rsid w:val="0064151A"/>
    <w:rsid w:val="00673487"/>
    <w:rsid w:val="00677CD6"/>
    <w:rsid w:val="00682200"/>
    <w:rsid w:val="006902CC"/>
    <w:rsid w:val="00693F10"/>
    <w:rsid w:val="006C2BD3"/>
    <w:rsid w:val="006C4ACD"/>
    <w:rsid w:val="006E3469"/>
    <w:rsid w:val="006E4E32"/>
    <w:rsid w:val="006E61B0"/>
    <w:rsid w:val="006F3F03"/>
    <w:rsid w:val="00702D0D"/>
    <w:rsid w:val="00704462"/>
    <w:rsid w:val="00705C54"/>
    <w:rsid w:val="00711BDD"/>
    <w:rsid w:val="00734212"/>
    <w:rsid w:val="0074237B"/>
    <w:rsid w:val="0076379E"/>
    <w:rsid w:val="0076735E"/>
    <w:rsid w:val="007930E1"/>
    <w:rsid w:val="007C65D4"/>
    <w:rsid w:val="007D705A"/>
    <w:rsid w:val="007E05D6"/>
    <w:rsid w:val="007E5119"/>
    <w:rsid w:val="007E5378"/>
    <w:rsid w:val="007E7195"/>
    <w:rsid w:val="007F479C"/>
    <w:rsid w:val="00813424"/>
    <w:rsid w:val="00856774"/>
    <w:rsid w:val="008612DB"/>
    <w:rsid w:val="00861326"/>
    <w:rsid w:val="008636D3"/>
    <w:rsid w:val="00882805"/>
    <w:rsid w:val="00882837"/>
    <w:rsid w:val="00883C16"/>
    <w:rsid w:val="008910F6"/>
    <w:rsid w:val="008961C5"/>
    <w:rsid w:val="008A1791"/>
    <w:rsid w:val="008B17E3"/>
    <w:rsid w:val="008B28EA"/>
    <w:rsid w:val="008B78E3"/>
    <w:rsid w:val="008C31C0"/>
    <w:rsid w:val="008D0490"/>
    <w:rsid w:val="008D6851"/>
    <w:rsid w:val="008E0CE2"/>
    <w:rsid w:val="008E1197"/>
    <w:rsid w:val="008E2A67"/>
    <w:rsid w:val="008E4350"/>
    <w:rsid w:val="008E7633"/>
    <w:rsid w:val="008F36DA"/>
    <w:rsid w:val="00903915"/>
    <w:rsid w:val="0092693C"/>
    <w:rsid w:val="0094244D"/>
    <w:rsid w:val="00966B82"/>
    <w:rsid w:val="00995B4A"/>
    <w:rsid w:val="009A1B27"/>
    <w:rsid w:val="009A2620"/>
    <w:rsid w:val="009B689D"/>
    <w:rsid w:val="009B75B5"/>
    <w:rsid w:val="009C1008"/>
    <w:rsid w:val="009D0598"/>
    <w:rsid w:val="009D3654"/>
    <w:rsid w:val="009E536A"/>
    <w:rsid w:val="009F4125"/>
    <w:rsid w:val="009F42B2"/>
    <w:rsid w:val="00A032D7"/>
    <w:rsid w:val="00A36C75"/>
    <w:rsid w:val="00A41618"/>
    <w:rsid w:val="00A5752C"/>
    <w:rsid w:val="00A6083B"/>
    <w:rsid w:val="00A6299E"/>
    <w:rsid w:val="00A64532"/>
    <w:rsid w:val="00A660F7"/>
    <w:rsid w:val="00A719CA"/>
    <w:rsid w:val="00A8600F"/>
    <w:rsid w:val="00AA025C"/>
    <w:rsid w:val="00AB0734"/>
    <w:rsid w:val="00AB5104"/>
    <w:rsid w:val="00AF3F06"/>
    <w:rsid w:val="00B0111B"/>
    <w:rsid w:val="00B0494F"/>
    <w:rsid w:val="00B15503"/>
    <w:rsid w:val="00B26349"/>
    <w:rsid w:val="00B37219"/>
    <w:rsid w:val="00B40B8D"/>
    <w:rsid w:val="00B4235F"/>
    <w:rsid w:val="00B577A1"/>
    <w:rsid w:val="00B711C9"/>
    <w:rsid w:val="00B80EF0"/>
    <w:rsid w:val="00B9177D"/>
    <w:rsid w:val="00B92E98"/>
    <w:rsid w:val="00B951B9"/>
    <w:rsid w:val="00B953EF"/>
    <w:rsid w:val="00BA65E5"/>
    <w:rsid w:val="00BC27AE"/>
    <w:rsid w:val="00BD63DE"/>
    <w:rsid w:val="00BE16CA"/>
    <w:rsid w:val="00BE1DF8"/>
    <w:rsid w:val="00BE2F6E"/>
    <w:rsid w:val="00BE3F8F"/>
    <w:rsid w:val="00C06633"/>
    <w:rsid w:val="00C06C5A"/>
    <w:rsid w:val="00C07F09"/>
    <w:rsid w:val="00C261CA"/>
    <w:rsid w:val="00C31D17"/>
    <w:rsid w:val="00C41EE0"/>
    <w:rsid w:val="00C57F2D"/>
    <w:rsid w:val="00C65614"/>
    <w:rsid w:val="00C72708"/>
    <w:rsid w:val="00C92DAC"/>
    <w:rsid w:val="00C92F8E"/>
    <w:rsid w:val="00CC1840"/>
    <w:rsid w:val="00CC2C39"/>
    <w:rsid w:val="00CC7052"/>
    <w:rsid w:val="00CC735B"/>
    <w:rsid w:val="00CD4379"/>
    <w:rsid w:val="00CE3663"/>
    <w:rsid w:val="00D13CC0"/>
    <w:rsid w:val="00D267BF"/>
    <w:rsid w:val="00D26EA9"/>
    <w:rsid w:val="00D27589"/>
    <w:rsid w:val="00D333E2"/>
    <w:rsid w:val="00D40346"/>
    <w:rsid w:val="00D432F5"/>
    <w:rsid w:val="00D44BD4"/>
    <w:rsid w:val="00D60415"/>
    <w:rsid w:val="00D6169B"/>
    <w:rsid w:val="00D708DD"/>
    <w:rsid w:val="00D7339F"/>
    <w:rsid w:val="00D757B0"/>
    <w:rsid w:val="00D75F50"/>
    <w:rsid w:val="00D827C6"/>
    <w:rsid w:val="00D92839"/>
    <w:rsid w:val="00D93525"/>
    <w:rsid w:val="00D9575D"/>
    <w:rsid w:val="00DA63F6"/>
    <w:rsid w:val="00DC08F0"/>
    <w:rsid w:val="00DD1FAE"/>
    <w:rsid w:val="00DD5D9A"/>
    <w:rsid w:val="00DE7FF7"/>
    <w:rsid w:val="00DF38C9"/>
    <w:rsid w:val="00E1337A"/>
    <w:rsid w:val="00E23A2E"/>
    <w:rsid w:val="00E3002B"/>
    <w:rsid w:val="00E40AA2"/>
    <w:rsid w:val="00E43FDA"/>
    <w:rsid w:val="00E471BE"/>
    <w:rsid w:val="00E51AF5"/>
    <w:rsid w:val="00E8057B"/>
    <w:rsid w:val="00E92BF9"/>
    <w:rsid w:val="00E94C8A"/>
    <w:rsid w:val="00EC02E7"/>
    <w:rsid w:val="00EE03A5"/>
    <w:rsid w:val="00EF1E23"/>
    <w:rsid w:val="00EF1ECB"/>
    <w:rsid w:val="00F216BB"/>
    <w:rsid w:val="00F21D98"/>
    <w:rsid w:val="00F267E4"/>
    <w:rsid w:val="00F300BC"/>
    <w:rsid w:val="00F33D53"/>
    <w:rsid w:val="00F36FF4"/>
    <w:rsid w:val="00F52F10"/>
    <w:rsid w:val="00F63370"/>
    <w:rsid w:val="00F636FB"/>
    <w:rsid w:val="00F65FCC"/>
    <w:rsid w:val="00F86892"/>
    <w:rsid w:val="00F9388F"/>
    <w:rsid w:val="00FB51B8"/>
    <w:rsid w:val="00FB5EF5"/>
    <w:rsid w:val="00FC5D56"/>
    <w:rsid w:val="00FF2A50"/>
    <w:rsid w:val="00F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A7AA1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4D"/>
    <w:rPr>
      <w:rFonts w:ascii="Avenir Next Regular" w:hAnsi="Avenir Next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5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598"/>
  </w:style>
  <w:style w:type="table" w:styleId="TableGrid">
    <w:name w:val="Table Grid"/>
    <w:aliases w:val="Worksheet Table 1"/>
    <w:basedOn w:val="TableNormal"/>
    <w:uiPriority w:val="59"/>
    <w:rsid w:val="0094244D"/>
    <w:rPr>
      <w:rFonts w:ascii="Helvetica Neue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108" w:type="dxa"/>
        <w:left w:w="198" w:type="dxa"/>
        <w:bottom w:w="108" w:type="dxa"/>
        <w:right w:w="198" w:type="dxa"/>
      </w:tblCellMar>
    </w:tblPr>
    <w:tcPr>
      <w:shd w:val="clear" w:color="auto" w:fill="F2F2F2" w:themeFill="background1" w:themeFillShade="F2"/>
    </w:tcPr>
    <w:tblStylePr w:type="firstRow">
      <w:rPr>
        <w:rFonts w:ascii="Avenir Next Regular" w:hAnsi="Avenir Next Regular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12864B"/>
      </w:tcPr>
    </w:tblStylePr>
    <w:tblStylePr w:type="firstCol">
      <w:rPr>
        <w:rFonts w:ascii="Avenir Next Regular" w:hAnsi="Avenir Next Regular"/>
        <w:b/>
        <w:bCs/>
        <w:i w:val="0"/>
        <w:caps/>
        <w:smallCaps w:val="0"/>
        <w:color w:val="FFFFFF" w:themeColor="background1"/>
        <w:sz w:val="20"/>
      </w:rPr>
      <w:tblPr/>
      <w:tcPr>
        <w:shd w:val="clear" w:color="auto" w:fill="12864B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ameandTeacher">
    <w:name w:val="Name and Teacher"/>
    <w:basedOn w:val="Normal"/>
    <w:next w:val="Normal"/>
    <w:qFormat/>
    <w:rsid w:val="0094244D"/>
    <w:pPr>
      <w:jc w:val="right"/>
    </w:pPr>
    <w:rPr>
      <w:b/>
      <w:color w:val="FFFFFF" w:themeColor="background1"/>
    </w:rPr>
  </w:style>
  <w:style w:type="paragraph" w:customStyle="1" w:styleId="StudentInfo">
    <w:name w:val="Student Info"/>
    <w:basedOn w:val="Normal"/>
    <w:next w:val="Normal"/>
    <w:qFormat/>
    <w:rsid w:val="0094244D"/>
    <w:pPr>
      <w:spacing w:before="40"/>
    </w:pPr>
    <w:rPr>
      <w:color w:val="FFFFFF" w:themeColor="background1"/>
      <w:sz w:val="20"/>
      <w:szCs w:val="20"/>
    </w:rPr>
  </w:style>
  <w:style w:type="paragraph" w:customStyle="1" w:styleId="Question">
    <w:name w:val="Question"/>
    <w:basedOn w:val="Normal"/>
    <w:next w:val="Normal"/>
    <w:qFormat/>
    <w:rsid w:val="0094244D"/>
  </w:style>
  <w:style w:type="paragraph" w:customStyle="1" w:styleId="Answer">
    <w:name w:val="Answer"/>
    <w:basedOn w:val="Normal"/>
    <w:next w:val="Normal"/>
    <w:qFormat/>
    <w:rsid w:val="0094244D"/>
    <w:rPr>
      <w:color w:val="000090"/>
    </w:rPr>
  </w:style>
  <w:style w:type="paragraph" w:customStyle="1" w:styleId="PartHeading">
    <w:name w:val="Part Heading"/>
    <w:basedOn w:val="Normal"/>
    <w:next w:val="Normal"/>
    <w:qFormat/>
    <w:rsid w:val="00DD5D9A"/>
    <w:rPr>
      <w:b/>
      <w:bCs/>
      <w:caps/>
    </w:rPr>
  </w:style>
  <w:style w:type="paragraph" w:customStyle="1" w:styleId="Resource">
    <w:name w:val="Resource"/>
    <w:next w:val="Normal"/>
    <w:qFormat/>
    <w:rsid w:val="0094244D"/>
    <w:pPr>
      <w:keepLines/>
      <w:widowControl w:val="0"/>
      <w:jc w:val="center"/>
    </w:pPr>
    <w:rPr>
      <w:rFonts w:ascii="Avenir Next Regular" w:hAnsi="Avenir Next Regular"/>
      <w:b/>
      <w:bCs/>
      <w:caps/>
      <w:color w:val="FFFFFF" w:themeColor="background1"/>
    </w:rPr>
  </w:style>
  <w:style w:type="character" w:styleId="FollowedHyperlink">
    <w:name w:val="FollowedHyperlink"/>
    <w:basedOn w:val="Hyperlink"/>
    <w:uiPriority w:val="99"/>
    <w:unhideWhenUsed/>
    <w:rsid w:val="00431859"/>
    <w:rPr>
      <w:rFonts w:ascii="Garamond" w:hAnsi="Garamond"/>
      <w:b/>
      <w:i w:val="0"/>
      <w:color w:val="000090"/>
      <w:sz w:val="24"/>
    </w:rPr>
  </w:style>
  <w:style w:type="character" w:styleId="Hyperlink">
    <w:name w:val="Hyperlink"/>
    <w:basedOn w:val="DefaultParagraphFont"/>
    <w:uiPriority w:val="99"/>
    <w:unhideWhenUsed/>
    <w:rsid w:val="00134411"/>
    <w:rPr>
      <w:rFonts w:ascii="Garamond" w:hAnsi="Garamond"/>
      <w:b/>
      <w:i w:val="0"/>
      <w:color w:val="000090"/>
      <w:sz w:val="24"/>
    </w:rPr>
  </w:style>
  <w:style w:type="paragraph" w:customStyle="1" w:styleId="Heading1-Class">
    <w:name w:val="Heading 1 - Class"/>
    <w:basedOn w:val="Normal"/>
    <w:next w:val="Normal"/>
    <w:qFormat/>
    <w:rsid w:val="0094244D"/>
    <w:rPr>
      <w:b/>
      <w:color w:val="FFFFFF" w:themeColor="background1"/>
      <w:sz w:val="84"/>
      <w:szCs w:val="84"/>
    </w:rPr>
  </w:style>
  <w:style w:type="paragraph" w:customStyle="1" w:styleId="LessonNo">
    <w:name w:val="Lesson No"/>
    <w:basedOn w:val="Normal"/>
    <w:qFormat/>
    <w:rsid w:val="0094244D"/>
    <w:pPr>
      <w:spacing w:after="20" w:line="192" w:lineRule="auto"/>
      <w:jc w:val="right"/>
    </w:pPr>
    <w:rPr>
      <w:b/>
      <w:caps/>
      <w:color w:val="FFFFFF" w:themeColor="background1"/>
      <w:sz w:val="36"/>
      <w:szCs w:val="36"/>
    </w:rPr>
  </w:style>
  <w:style w:type="paragraph" w:customStyle="1" w:styleId="LessonTitle">
    <w:name w:val="Lesson Title"/>
    <w:basedOn w:val="Normal"/>
    <w:next w:val="Normal"/>
    <w:qFormat/>
    <w:rsid w:val="0094244D"/>
    <w:pPr>
      <w:spacing w:after="20"/>
    </w:pPr>
    <w:rPr>
      <w:caps/>
      <w:color w:val="FFFFFF" w:themeColor="background1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B953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3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3EF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3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3EF"/>
    <w:rPr>
      <w:rFonts w:ascii="Garamond" w:hAnsi="Garamond"/>
      <w:b/>
      <w:bCs/>
      <w:sz w:val="20"/>
      <w:szCs w:val="20"/>
    </w:rPr>
  </w:style>
  <w:style w:type="paragraph" w:customStyle="1" w:styleId="UnitQuestion">
    <w:name w:val="Unit Question"/>
    <w:basedOn w:val="StudentInfo"/>
    <w:qFormat/>
    <w:rsid w:val="0094244D"/>
  </w:style>
  <w:style w:type="paragraph" w:customStyle="1" w:styleId="UnitConceptTexts">
    <w:name w:val="Unit Concept Texts"/>
    <w:basedOn w:val="Normal"/>
    <w:qFormat/>
    <w:rsid w:val="0094244D"/>
    <w:pPr>
      <w:tabs>
        <w:tab w:val="left" w:pos="3368"/>
      </w:tabs>
      <w:spacing w:line="276" w:lineRule="auto"/>
      <w:jc w:val="center"/>
    </w:pPr>
    <w:rPr>
      <w:rFonts w:ascii="Avenir Next Medium" w:hAnsi="Avenir Next Medium"/>
      <w:b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94244D"/>
  </w:style>
  <w:style w:type="paragraph" w:customStyle="1" w:styleId="Subheading">
    <w:name w:val="Subheading"/>
    <w:basedOn w:val="Normal"/>
    <w:next w:val="Normal"/>
    <w:qFormat/>
    <w:rsid w:val="00B0494F"/>
    <w:rPr>
      <w:rFonts w:ascii="Helvetica Neue" w:hAnsi="Helvetica Neue"/>
      <w:b/>
    </w:rPr>
  </w:style>
  <w:style w:type="paragraph" w:customStyle="1" w:styleId="Table-Answer">
    <w:name w:val="Table - Answer"/>
    <w:basedOn w:val="Question"/>
    <w:qFormat/>
    <w:rsid w:val="00704462"/>
    <w:rPr>
      <w:color w:val="000090"/>
    </w:rPr>
  </w:style>
  <w:style w:type="table" w:customStyle="1" w:styleId="WorksheetTable2">
    <w:name w:val="Worksheet Table 2"/>
    <w:basedOn w:val="TableNormal"/>
    <w:uiPriority w:val="99"/>
    <w:rsid w:val="00086413"/>
    <w:rPr>
      <w:rFonts w:ascii="Avenir Next Regular" w:hAnsi="Avenir Next Regular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199" w:type="dxa"/>
        <w:left w:w="199" w:type="dxa"/>
        <w:bottom w:w="199" w:type="dxa"/>
        <w:right w:w="199" w:type="dxa"/>
      </w:tblCellMar>
    </w:tblPr>
    <w:tcPr>
      <w:shd w:val="clear" w:color="auto" w:fill="F2F2F2" w:themeFill="background1" w:themeFillShade="F2"/>
      <w:tcMar>
        <w:top w:w="199" w:type="dxa"/>
        <w:bottom w:w="199" w:type="dxa"/>
      </w:tcMar>
    </w:tcPr>
    <w:tblStylePr w:type="firstRow">
      <w:pPr>
        <w:jc w:val="center"/>
      </w:pPr>
      <w:rPr>
        <w:rFonts w:ascii="Avenir Next Regular" w:hAnsi="Avenir Next Regular"/>
        <w:b/>
        <w:bCs/>
        <w:i w:val="0"/>
        <w:caps/>
        <w:smallCaps w:val="0"/>
        <w:color w:val="FFFFFF" w:themeColor="background1"/>
        <w:sz w:val="20"/>
        <w:szCs w:val="20"/>
      </w:rPr>
      <w:tblPr/>
      <w:tcPr>
        <w:shd w:val="clear" w:color="auto" w:fill="12864B"/>
      </w:tcPr>
    </w:tblStylePr>
    <w:tblStylePr w:type="firstCol">
      <w:rPr>
        <w:rFonts w:ascii="Helvetica Neue" w:hAnsi="Helvetica Neue"/>
        <w:b w:val="0"/>
        <w:bCs w:val="0"/>
        <w:caps w:val="0"/>
        <w:smallCaps w:val="0"/>
        <w:color w:val="000000" w:themeColor="text1"/>
        <w:sz w:val="24"/>
        <w:szCs w:val="24"/>
      </w:rPr>
    </w:tblStylePr>
    <w:tblStylePr w:type="band1Horz">
      <w:pPr>
        <w:jc w:val="left"/>
      </w:pPr>
      <w:rPr>
        <w:rFonts w:ascii="Helvetica Neue" w:hAnsi="Helvetica Neue"/>
        <w:b w:val="0"/>
        <w:bCs w:val="0"/>
        <w:caps w:val="0"/>
        <w:smallCaps w:val="0"/>
        <w:strike w:val="0"/>
        <w:dstrike w:val="0"/>
        <w:vanish w:val="0"/>
        <w:color w:val="auto"/>
        <w:sz w:val="20"/>
        <w:szCs w:val="20"/>
        <w:vertAlign w:val="baseline"/>
      </w:rPr>
    </w:tblStylePr>
    <w:tblStylePr w:type="band2Horz">
      <w:pPr>
        <w:jc w:val="left"/>
      </w:pPr>
      <w:rPr>
        <w:color w:val="auto"/>
      </w:rPr>
    </w:tblStylePr>
    <w:tblStylePr w:type="nwCell">
      <w:rPr>
        <w:rFonts w:ascii="Helvetica Neue" w:hAnsi="Helvetica Neue"/>
        <w:b/>
        <w:color w:val="FFFFFF" w:themeColor="background1"/>
        <w:sz w:val="20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1C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3D"/>
    <w:rPr>
      <w:rFonts w:ascii="Lucida Grande" w:hAnsi="Lucida Grande"/>
      <w:sz w:val="18"/>
      <w:szCs w:val="18"/>
    </w:rPr>
  </w:style>
  <w:style w:type="table" w:customStyle="1" w:styleId="WorksheetTable3">
    <w:name w:val="Worksheet Table 3"/>
    <w:basedOn w:val="TableNormal"/>
    <w:uiPriority w:val="99"/>
    <w:rsid w:val="00086413"/>
    <w:rPr>
      <w:rFonts w:ascii="Helvetica Neue" w:hAnsi="Helvetica Neue"/>
      <w:color w:val="000090"/>
    </w:rPr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108" w:type="dxa"/>
        <w:left w:w="199" w:type="dxa"/>
        <w:bottom w:w="108" w:type="dxa"/>
        <w:right w:w="199" w:type="dxa"/>
      </w:tblCellMar>
    </w:tblPr>
    <w:tcPr>
      <w:shd w:val="clear" w:color="auto" w:fill="auto"/>
    </w:tcPr>
    <w:tblStylePr w:type="firstRow">
      <w:pPr>
        <w:jc w:val="center"/>
      </w:pPr>
      <w:rPr>
        <w:rFonts w:ascii="Avenir Next Regular" w:hAnsi="Avenir Next Regular"/>
        <w:b/>
        <w:bCs/>
        <w:i w:val="0"/>
        <w:caps/>
        <w:smallCaps w:val="0"/>
        <w:color w:val="FFFFFF" w:themeColor="background1"/>
        <w:sz w:val="24"/>
        <w:szCs w:val="24"/>
      </w:rPr>
      <w:tblPr/>
      <w:tcPr>
        <w:shd w:val="clear" w:color="auto" w:fill="12864B"/>
      </w:tcPr>
    </w:tblStylePr>
    <w:tblStylePr w:type="band1Horz">
      <w:pPr>
        <w:jc w:val="center"/>
      </w:pPr>
      <w:rPr>
        <w:rFonts w:ascii="Avenir Next Regular" w:hAnsi="Avenir Next Regular"/>
        <w:b/>
        <w:bCs/>
        <w:i w:val="0"/>
        <w:caps/>
        <w:smallCaps w:val="0"/>
        <w:color w:val="FFFFFF" w:themeColor="background1"/>
        <w:sz w:val="20"/>
        <w:szCs w:val="20"/>
      </w:rPr>
      <w:tblPr/>
      <w:tcPr>
        <w:shd w:val="clear" w:color="auto" w:fill="12864B"/>
      </w:tcPr>
    </w:tblStylePr>
    <w:tblStylePr w:type="band2Horz">
      <w:rPr>
        <w:color w:val="auto"/>
      </w:rPr>
    </w:tblStylePr>
  </w:style>
  <w:style w:type="paragraph" w:customStyle="1" w:styleId="ResourceCaption">
    <w:name w:val="Resource Caption"/>
    <w:qFormat/>
    <w:rsid w:val="0094244D"/>
    <w:pPr>
      <w:keepLines/>
      <w:widowControl w:val="0"/>
      <w:tabs>
        <w:tab w:val="right" w:pos="6608"/>
      </w:tabs>
      <w:jc w:val="center"/>
    </w:pPr>
    <w:rPr>
      <w:rFonts w:ascii="Avenir Next Medium" w:hAnsi="Avenir Next Medium"/>
      <w:b/>
      <w:color w:val="00009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E2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F6E"/>
    <w:rPr>
      <w:rFonts w:ascii="Garamond" w:hAnsi="Garamond"/>
    </w:rPr>
  </w:style>
  <w:style w:type="character" w:customStyle="1" w:styleId="rgilmn">
    <w:name w:val="rg_ilmn"/>
    <w:basedOn w:val="DefaultParagraphFont"/>
    <w:rsid w:val="008D0490"/>
  </w:style>
  <w:style w:type="character" w:customStyle="1" w:styleId="oneclick-link">
    <w:name w:val="oneclick-link"/>
    <w:basedOn w:val="DefaultParagraphFont"/>
    <w:rsid w:val="00677C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4D"/>
    <w:rPr>
      <w:rFonts w:ascii="Avenir Next Regular" w:hAnsi="Avenir Next 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5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598"/>
  </w:style>
  <w:style w:type="table" w:styleId="TableGrid">
    <w:name w:val="Table Grid"/>
    <w:aliases w:val="Worksheet Table 1"/>
    <w:basedOn w:val="TableNormal"/>
    <w:uiPriority w:val="59"/>
    <w:rsid w:val="0094244D"/>
    <w:rPr>
      <w:rFonts w:ascii="Helvetica Neue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108" w:type="dxa"/>
        <w:left w:w="198" w:type="dxa"/>
        <w:bottom w:w="108" w:type="dxa"/>
        <w:right w:w="198" w:type="dxa"/>
      </w:tblCellMar>
    </w:tblPr>
    <w:tcPr>
      <w:shd w:val="clear" w:color="auto" w:fill="F2F2F2" w:themeFill="background1" w:themeFillShade="F2"/>
    </w:tcPr>
    <w:tblStylePr w:type="firstRow">
      <w:rPr>
        <w:rFonts w:ascii="Avenir Next Regular" w:hAnsi="Avenir Next Regular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12864B"/>
      </w:tcPr>
    </w:tblStylePr>
    <w:tblStylePr w:type="firstCol">
      <w:rPr>
        <w:rFonts w:ascii="Avenir Next Regular" w:hAnsi="Avenir Next Regular"/>
        <w:b/>
        <w:bCs/>
        <w:i w:val="0"/>
        <w:caps/>
        <w:smallCaps w:val="0"/>
        <w:color w:val="FFFFFF" w:themeColor="background1"/>
        <w:sz w:val="20"/>
      </w:rPr>
      <w:tblPr/>
      <w:tcPr>
        <w:shd w:val="clear" w:color="auto" w:fill="12864B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ameandTeacher">
    <w:name w:val="Name and Teacher"/>
    <w:basedOn w:val="Normal"/>
    <w:next w:val="Normal"/>
    <w:qFormat/>
    <w:rsid w:val="0094244D"/>
    <w:pPr>
      <w:jc w:val="right"/>
    </w:pPr>
    <w:rPr>
      <w:b/>
      <w:color w:val="FFFFFF" w:themeColor="background1"/>
    </w:rPr>
  </w:style>
  <w:style w:type="paragraph" w:customStyle="1" w:styleId="StudentInfo">
    <w:name w:val="Student Info"/>
    <w:basedOn w:val="Normal"/>
    <w:next w:val="Normal"/>
    <w:qFormat/>
    <w:rsid w:val="0094244D"/>
    <w:pPr>
      <w:spacing w:before="40"/>
    </w:pPr>
    <w:rPr>
      <w:color w:val="FFFFFF" w:themeColor="background1"/>
      <w:sz w:val="20"/>
      <w:szCs w:val="20"/>
    </w:rPr>
  </w:style>
  <w:style w:type="paragraph" w:customStyle="1" w:styleId="Question">
    <w:name w:val="Question"/>
    <w:basedOn w:val="Normal"/>
    <w:next w:val="Normal"/>
    <w:qFormat/>
    <w:rsid w:val="0094244D"/>
  </w:style>
  <w:style w:type="paragraph" w:customStyle="1" w:styleId="Answer">
    <w:name w:val="Answer"/>
    <w:basedOn w:val="Normal"/>
    <w:next w:val="Normal"/>
    <w:qFormat/>
    <w:rsid w:val="0094244D"/>
    <w:rPr>
      <w:color w:val="000090"/>
    </w:rPr>
  </w:style>
  <w:style w:type="paragraph" w:customStyle="1" w:styleId="PartHeading">
    <w:name w:val="Part Heading"/>
    <w:basedOn w:val="Normal"/>
    <w:next w:val="Normal"/>
    <w:qFormat/>
    <w:rsid w:val="00DD5D9A"/>
    <w:rPr>
      <w:b/>
      <w:bCs/>
      <w:caps/>
    </w:rPr>
  </w:style>
  <w:style w:type="paragraph" w:customStyle="1" w:styleId="Resource">
    <w:name w:val="Resource"/>
    <w:next w:val="Normal"/>
    <w:qFormat/>
    <w:rsid w:val="0094244D"/>
    <w:pPr>
      <w:keepLines/>
      <w:widowControl w:val="0"/>
      <w:jc w:val="center"/>
    </w:pPr>
    <w:rPr>
      <w:rFonts w:ascii="Avenir Next Regular" w:hAnsi="Avenir Next Regular"/>
      <w:b/>
      <w:bCs/>
      <w:caps/>
      <w:color w:val="FFFFFF" w:themeColor="background1"/>
    </w:rPr>
  </w:style>
  <w:style w:type="character" w:styleId="FollowedHyperlink">
    <w:name w:val="FollowedHyperlink"/>
    <w:basedOn w:val="Hyperlink"/>
    <w:uiPriority w:val="99"/>
    <w:unhideWhenUsed/>
    <w:rsid w:val="00431859"/>
    <w:rPr>
      <w:rFonts w:ascii="Garamond" w:hAnsi="Garamond"/>
      <w:b/>
      <w:i w:val="0"/>
      <w:color w:val="000090"/>
      <w:sz w:val="24"/>
    </w:rPr>
  </w:style>
  <w:style w:type="character" w:styleId="Hyperlink">
    <w:name w:val="Hyperlink"/>
    <w:basedOn w:val="DefaultParagraphFont"/>
    <w:uiPriority w:val="99"/>
    <w:unhideWhenUsed/>
    <w:rsid w:val="00134411"/>
    <w:rPr>
      <w:rFonts w:ascii="Garamond" w:hAnsi="Garamond"/>
      <w:b/>
      <w:i w:val="0"/>
      <w:color w:val="000090"/>
      <w:sz w:val="24"/>
    </w:rPr>
  </w:style>
  <w:style w:type="paragraph" w:customStyle="1" w:styleId="Heading1-Class">
    <w:name w:val="Heading 1 - Class"/>
    <w:basedOn w:val="Normal"/>
    <w:next w:val="Normal"/>
    <w:qFormat/>
    <w:rsid w:val="0094244D"/>
    <w:rPr>
      <w:b/>
      <w:color w:val="FFFFFF" w:themeColor="background1"/>
      <w:sz w:val="84"/>
      <w:szCs w:val="84"/>
    </w:rPr>
  </w:style>
  <w:style w:type="paragraph" w:customStyle="1" w:styleId="LessonNo">
    <w:name w:val="Lesson No"/>
    <w:basedOn w:val="Normal"/>
    <w:qFormat/>
    <w:rsid w:val="0094244D"/>
    <w:pPr>
      <w:spacing w:after="20" w:line="192" w:lineRule="auto"/>
      <w:jc w:val="right"/>
    </w:pPr>
    <w:rPr>
      <w:b/>
      <w:caps/>
      <w:color w:val="FFFFFF" w:themeColor="background1"/>
      <w:sz w:val="36"/>
      <w:szCs w:val="36"/>
    </w:rPr>
  </w:style>
  <w:style w:type="paragraph" w:customStyle="1" w:styleId="LessonTitle">
    <w:name w:val="Lesson Title"/>
    <w:basedOn w:val="Normal"/>
    <w:next w:val="Normal"/>
    <w:qFormat/>
    <w:rsid w:val="0094244D"/>
    <w:pPr>
      <w:spacing w:after="20"/>
    </w:pPr>
    <w:rPr>
      <w:caps/>
      <w:color w:val="FFFFFF" w:themeColor="background1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B953E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3E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3EF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3E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3EF"/>
    <w:rPr>
      <w:rFonts w:ascii="Garamond" w:hAnsi="Garamond"/>
      <w:b/>
      <w:bCs/>
      <w:sz w:val="20"/>
      <w:szCs w:val="20"/>
    </w:rPr>
  </w:style>
  <w:style w:type="paragraph" w:customStyle="1" w:styleId="UnitQuestion">
    <w:name w:val="Unit Question"/>
    <w:basedOn w:val="StudentInfo"/>
    <w:qFormat/>
    <w:rsid w:val="0094244D"/>
  </w:style>
  <w:style w:type="paragraph" w:customStyle="1" w:styleId="UnitConceptTexts">
    <w:name w:val="Unit Concept Texts"/>
    <w:basedOn w:val="Normal"/>
    <w:qFormat/>
    <w:rsid w:val="0094244D"/>
    <w:pPr>
      <w:tabs>
        <w:tab w:val="left" w:pos="3368"/>
      </w:tabs>
      <w:spacing w:line="276" w:lineRule="auto"/>
      <w:jc w:val="center"/>
    </w:pPr>
    <w:rPr>
      <w:rFonts w:ascii="Avenir Next Medium" w:hAnsi="Avenir Next Medium"/>
      <w:b/>
      <w:sz w:val="20"/>
      <w:szCs w:val="20"/>
    </w:rPr>
  </w:style>
  <w:style w:type="paragraph" w:styleId="ListParagraph">
    <w:name w:val="List Paragraph"/>
    <w:basedOn w:val="Normal"/>
    <w:next w:val="Normal"/>
    <w:uiPriority w:val="34"/>
    <w:qFormat/>
    <w:rsid w:val="0094244D"/>
  </w:style>
  <w:style w:type="paragraph" w:customStyle="1" w:styleId="Subheading">
    <w:name w:val="Subheading"/>
    <w:basedOn w:val="Normal"/>
    <w:next w:val="Normal"/>
    <w:qFormat/>
    <w:rsid w:val="00B0494F"/>
    <w:rPr>
      <w:rFonts w:ascii="Helvetica Neue" w:hAnsi="Helvetica Neue"/>
      <w:b/>
    </w:rPr>
  </w:style>
  <w:style w:type="paragraph" w:customStyle="1" w:styleId="Table-Answer">
    <w:name w:val="Table - Answer"/>
    <w:basedOn w:val="Question"/>
    <w:qFormat/>
    <w:rsid w:val="00704462"/>
    <w:rPr>
      <w:color w:val="000090"/>
    </w:rPr>
  </w:style>
  <w:style w:type="table" w:customStyle="1" w:styleId="WorksheetTable2">
    <w:name w:val="Worksheet Table 2"/>
    <w:basedOn w:val="TableNormal"/>
    <w:uiPriority w:val="99"/>
    <w:rsid w:val="00086413"/>
    <w:rPr>
      <w:rFonts w:ascii="Avenir Next Regular" w:hAnsi="Avenir Next Regular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199" w:type="dxa"/>
        <w:left w:w="199" w:type="dxa"/>
        <w:bottom w:w="199" w:type="dxa"/>
        <w:right w:w="199" w:type="dxa"/>
      </w:tblCellMar>
    </w:tblPr>
    <w:tcPr>
      <w:shd w:val="clear" w:color="auto" w:fill="F2F2F2" w:themeFill="background1" w:themeFillShade="F2"/>
      <w:tcMar>
        <w:top w:w="199" w:type="dxa"/>
        <w:bottom w:w="199" w:type="dxa"/>
      </w:tcMar>
    </w:tcPr>
    <w:tblStylePr w:type="firstRow">
      <w:pPr>
        <w:jc w:val="center"/>
      </w:pPr>
      <w:rPr>
        <w:rFonts w:ascii="Avenir Next Regular" w:hAnsi="Avenir Next Regular"/>
        <w:b/>
        <w:bCs/>
        <w:i w:val="0"/>
        <w:caps/>
        <w:smallCaps w:val="0"/>
        <w:color w:val="FFFFFF" w:themeColor="background1"/>
        <w:sz w:val="20"/>
        <w:szCs w:val="20"/>
      </w:rPr>
      <w:tblPr/>
      <w:tcPr>
        <w:shd w:val="clear" w:color="auto" w:fill="12864B"/>
      </w:tcPr>
    </w:tblStylePr>
    <w:tblStylePr w:type="firstCol">
      <w:rPr>
        <w:rFonts w:ascii="Helvetica Neue" w:hAnsi="Helvetica Neue"/>
        <w:b w:val="0"/>
        <w:bCs w:val="0"/>
        <w:caps w:val="0"/>
        <w:smallCaps w:val="0"/>
        <w:color w:val="000000" w:themeColor="text1"/>
        <w:sz w:val="24"/>
        <w:szCs w:val="24"/>
      </w:rPr>
    </w:tblStylePr>
    <w:tblStylePr w:type="band1Horz">
      <w:pPr>
        <w:jc w:val="left"/>
      </w:pPr>
      <w:rPr>
        <w:rFonts w:ascii="Helvetica Neue" w:hAnsi="Helvetica Neue"/>
        <w:b w:val="0"/>
        <w:bCs w:val="0"/>
        <w:caps w:val="0"/>
        <w:smallCaps w:val="0"/>
        <w:strike w:val="0"/>
        <w:dstrike w:val="0"/>
        <w:vanish w:val="0"/>
        <w:color w:val="auto"/>
        <w:sz w:val="20"/>
        <w:szCs w:val="20"/>
        <w:vertAlign w:val="baseline"/>
      </w:rPr>
    </w:tblStylePr>
    <w:tblStylePr w:type="band2Horz">
      <w:pPr>
        <w:jc w:val="left"/>
      </w:pPr>
      <w:rPr>
        <w:color w:val="auto"/>
      </w:rPr>
    </w:tblStylePr>
    <w:tblStylePr w:type="nwCell">
      <w:rPr>
        <w:rFonts w:ascii="Helvetica Neue" w:hAnsi="Helvetica Neue"/>
        <w:b/>
        <w:color w:val="FFFFFF" w:themeColor="background1"/>
        <w:sz w:val="20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1C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3D"/>
    <w:rPr>
      <w:rFonts w:ascii="Lucida Grande" w:hAnsi="Lucida Grande"/>
      <w:sz w:val="18"/>
      <w:szCs w:val="18"/>
    </w:rPr>
  </w:style>
  <w:style w:type="table" w:customStyle="1" w:styleId="WorksheetTable3">
    <w:name w:val="Worksheet Table 3"/>
    <w:basedOn w:val="TableNormal"/>
    <w:uiPriority w:val="99"/>
    <w:rsid w:val="00086413"/>
    <w:rPr>
      <w:rFonts w:ascii="Helvetica Neue" w:hAnsi="Helvetica Neue"/>
      <w:color w:val="000090"/>
    </w:rPr>
    <w:tblPr>
      <w:tblStyleRow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108" w:type="dxa"/>
        <w:left w:w="199" w:type="dxa"/>
        <w:bottom w:w="108" w:type="dxa"/>
        <w:right w:w="199" w:type="dxa"/>
      </w:tblCellMar>
    </w:tblPr>
    <w:tcPr>
      <w:shd w:val="clear" w:color="auto" w:fill="auto"/>
    </w:tcPr>
    <w:tblStylePr w:type="firstRow">
      <w:pPr>
        <w:jc w:val="center"/>
      </w:pPr>
      <w:rPr>
        <w:rFonts w:ascii="Avenir Next Regular" w:hAnsi="Avenir Next Regular"/>
        <w:b/>
        <w:bCs/>
        <w:i w:val="0"/>
        <w:caps/>
        <w:smallCaps w:val="0"/>
        <w:color w:val="FFFFFF" w:themeColor="background1"/>
        <w:sz w:val="24"/>
        <w:szCs w:val="24"/>
      </w:rPr>
      <w:tblPr/>
      <w:tcPr>
        <w:shd w:val="clear" w:color="auto" w:fill="12864B"/>
      </w:tcPr>
    </w:tblStylePr>
    <w:tblStylePr w:type="band1Horz">
      <w:pPr>
        <w:jc w:val="center"/>
      </w:pPr>
      <w:rPr>
        <w:rFonts w:ascii="Avenir Next Regular" w:hAnsi="Avenir Next Regular"/>
        <w:b/>
        <w:bCs/>
        <w:i w:val="0"/>
        <w:caps/>
        <w:smallCaps w:val="0"/>
        <w:color w:val="FFFFFF" w:themeColor="background1"/>
        <w:sz w:val="20"/>
        <w:szCs w:val="20"/>
      </w:rPr>
      <w:tblPr/>
      <w:tcPr>
        <w:shd w:val="clear" w:color="auto" w:fill="12864B"/>
      </w:tcPr>
    </w:tblStylePr>
    <w:tblStylePr w:type="band2Horz">
      <w:rPr>
        <w:color w:val="auto"/>
      </w:rPr>
    </w:tblStylePr>
  </w:style>
  <w:style w:type="paragraph" w:customStyle="1" w:styleId="ResourceCaption">
    <w:name w:val="Resource Caption"/>
    <w:qFormat/>
    <w:rsid w:val="0094244D"/>
    <w:pPr>
      <w:keepLines/>
      <w:widowControl w:val="0"/>
      <w:tabs>
        <w:tab w:val="right" w:pos="6608"/>
      </w:tabs>
      <w:jc w:val="center"/>
    </w:pPr>
    <w:rPr>
      <w:rFonts w:ascii="Avenir Next Medium" w:hAnsi="Avenir Next Medium"/>
      <w:b/>
      <w:color w:val="00009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E2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F6E"/>
    <w:rPr>
      <w:rFonts w:ascii="Garamond" w:hAnsi="Garamond"/>
    </w:rPr>
  </w:style>
  <w:style w:type="character" w:customStyle="1" w:styleId="rgilmn">
    <w:name w:val="rg_ilmn"/>
    <w:basedOn w:val="DefaultParagraphFont"/>
    <w:rsid w:val="008D0490"/>
  </w:style>
  <w:style w:type="character" w:customStyle="1" w:styleId="oneclick-link">
    <w:name w:val="oneclick-link"/>
    <w:basedOn w:val="DefaultParagraphFont"/>
    <w:rsid w:val="00677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4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6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6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08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3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6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7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abrct:Library:Application%20Support:Microsoft:Office:User%20Templates:My%20Templates:PHYSICAL%20&amp;%20HEALTH%20EDUCATI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46243E-A6D5-CD43-AB4E-914540AEF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PHYSICAL &amp; HEALTH EDUCATION.dotm</Template>
  <TotalTime>4</TotalTime>
  <Pages>2</Pages>
  <Words>330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Scotch College</Company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Burrows</dc:creator>
  <cp:keywords/>
  <dc:description/>
  <cp:lastModifiedBy>James Coulson</cp:lastModifiedBy>
  <cp:revision>2</cp:revision>
  <cp:lastPrinted>2015-02-06T04:25:00Z</cp:lastPrinted>
  <dcterms:created xsi:type="dcterms:W3CDTF">2017-03-09T01:18:00Z</dcterms:created>
  <dcterms:modified xsi:type="dcterms:W3CDTF">2017-03-09T01:18:00Z</dcterms:modified>
</cp:coreProperties>
</file>